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C8EA" w14:textId="77777777" w:rsidR="00437B04" w:rsidRPr="00D50EB8" w:rsidRDefault="00437B04">
      <w:pPr>
        <w:pBdr>
          <w:bottom w:val="single" w:sz="6" w:space="1" w:color="auto"/>
        </w:pBdr>
        <w:rPr>
          <w:rFonts w:ascii="Calibri" w:eastAsia="Times New Roman" w:hAnsi="Calibri"/>
        </w:rPr>
      </w:pPr>
    </w:p>
    <w:p w14:paraId="4683D40E" w14:textId="77777777" w:rsidR="00DA065C" w:rsidRPr="00D50EB8" w:rsidRDefault="00910F8E">
      <w:pPr>
        <w:spacing w:line="276" w:lineRule="auto"/>
        <w:rPr>
          <w:rFonts w:ascii="Calibri" w:eastAsia="Times New Roman" w:hAnsi="Calibri"/>
          <w:b/>
          <w:color w:val="0070C0"/>
          <w:sz w:val="22"/>
          <w:lang w:val="en-SG"/>
        </w:rPr>
      </w:pPr>
      <w:r w:rsidRPr="00D50EB8">
        <w:rPr>
          <w:noProof/>
          <w:snapToGrid/>
          <w:lang w:val="en-US" w:eastAsia="zh-CN"/>
        </w:rPr>
        <w:drawing>
          <wp:inline distT="0" distB="0" distL="0" distR="0" wp14:anchorId="4001F7A6" wp14:editId="268660FD">
            <wp:extent cx="946150" cy="134105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0630" cy="134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9B8A" w14:textId="71EA59CC" w:rsidR="0091107F" w:rsidRPr="00D50EB8" w:rsidRDefault="0091107F">
      <w:pPr>
        <w:spacing w:line="276" w:lineRule="auto"/>
        <w:rPr>
          <w:rFonts w:ascii="Calibri" w:eastAsia="Times New Roman" w:hAnsi="Calibri"/>
          <w:b/>
          <w:color w:val="0070C0"/>
          <w:sz w:val="22"/>
          <w:lang w:val="en-SG"/>
        </w:rPr>
      </w:pPr>
    </w:p>
    <w:p w14:paraId="0E24D195" w14:textId="77777777" w:rsidR="0091107F" w:rsidRPr="00D50EB8" w:rsidRDefault="0091107F">
      <w:pPr>
        <w:spacing w:line="276" w:lineRule="auto"/>
        <w:rPr>
          <w:rFonts w:ascii="Calibri" w:eastAsia="Times New Roman" w:hAnsi="Calibri"/>
          <w:b/>
          <w:color w:val="0070C0"/>
          <w:sz w:val="22"/>
          <w:lang w:val="en-SG"/>
        </w:rPr>
      </w:pPr>
    </w:p>
    <w:p w14:paraId="3588E971" w14:textId="77777777" w:rsidR="00437B04" w:rsidRPr="00D50EB8" w:rsidRDefault="00685BA2">
      <w:pPr>
        <w:spacing w:line="276" w:lineRule="auto"/>
        <w:rPr>
          <w:rFonts w:ascii="Calibri" w:eastAsia="Times New Roman" w:hAnsi="Calibri"/>
          <w:b/>
          <w:color w:val="0070C0"/>
          <w:sz w:val="22"/>
          <w:lang w:val="en-SG"/>
        </w:rPr>
      </w:pPr>
      <w:r w:rsidRPr="00D50EB8">
        <w:rPr>
          <w:rFonts w:ascii="Calibri" w:eastAsia="Times New Roman" w:hAnsi="Calibri"/>
          <w:b/>
          <w:noProof/>
          <w:color w:val="0070C0"/>
          <w:sz w:val="22"/>
        </w:rPr>
        <w:t>POSTER</w:t>
      </w: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5"/>
        <w:gridCol w:w="10522"/>
      </w:tblGrid>
      <w:tr w:rsidR="00807143" w:rsidRPr="00D50EB8" w14:paraId="55496C6A" w14:textId="77777777" w:rsidTr="00807143">
        <w:tc>
          <w:tcPr>
            <w:tcW w:w="4045" w:type="dxa"/>
            <w:shd w:val="clear" w:color="auto" w:fill="D9E2F3" w:themeFill="accent1" w:themeFillTint="33"/>
          </w:tcPr>
          <w:p w14:paraId="60706340" w14:textId="77777777" w:rsidR="00807143" w:rsidRPr="00D50EB8" w:rsidRDefault="00807143" w:rsidP="00773F23">
            <w:pPr>
              <w:spacing w:line="276" w:lineRule="auto"/>
              <w:jc w:val="center"/>
              <w:rPr>
                <w:rFonts w:ascii="Calibri" w:eastAsia="Times New Roman" w:hAnsi="Calibri"/>
                <w:b/>
                <w:sz w:val="22"/>
                <w:lang w:val="en-SG"/>
              </w:rPr>
            </w:pPr>
            <w:r w:rsidRPr="00D50EB8">
              <w:rPr>
                <w:rFonts w:ascii="Calibri" w:eastAsia="Times New Roman" w:hAnsi="Calibri"/>
                <w:b/>
                <w:noProof/>
                <w:sz w:val="22"/>
              </w:rPr>
              <w:t>ENGLISH</w:t>
            </w:r>
          </w:p>
        </w:tc>
        <w:tc>
          <w:tcPr>
            <w:tcW w:w="10522" w:type="dxa"/>
            <w:shd w:val="clear" w:color="auto" w:fill="D9E2F3" w:themeFill="accent1" w:themeFillTint="33"/>
          </w:tcPr>
          <w:p w14:paraId="529C67DD" w14:textId="77777777" w:rsidR="00807143" w:rsidRPr="00D50EB8" w:rsidRDefault="00807143" w:rsidP="00773F23">
            <w:pPr>
              <w:spacing w:line="276" w:lineRule="auto"/>
              <w:jc w:val="center"/>
              <w:rPr>
                <w:rFonts w:ascii="Calibri" w:eastAsia="Times New Roman" w:hAnsi="Calibri"/>
                <w:b/>
                <w:noProof/>
                <w:sz w:val="22"/>
              </w:rPr>
            </w:pPr>
            <w:r w:rsidRPr="00D50EB8">
              <w:rPr>
                <w:rFonts w:ascii="Calibri" w:eastAsia="Times New Roman" w:hAnsi="Calibri"/>
                <w:b/>
                <w:noProof/>
                <w:sz w:val="22"/>
              </w:rPr>
              <w:t>CHINESE</w:t>
            </w:r>
          </w:p>
        </w:tc>
      </w:tr>
      <w:tr w:rsidR="00807143" w:rsidRPr="00D50EB8" w14:paraId="7ED7DCCC" w14:textId="77777777" w:rsidTr="00807143">
        <w:tc>
          <w:tcPr>
            <w:tcW w:w="4045" w:type="dxa"/>
          </w:tcPr>
          <w:p w14:paraId="7CD10442" w14:textId="77777777" w:rsidR="00807143" w:rsidRPr="00D50EB8" w:rsidRDefault="00807143" w:rsidP="00685BA2">
            <w:pPr>
              <w:spacing w:line="276" w:lineRule="auto"/>
              <w:rPr>
                <w:rFonts w:ascii="Calibri" w:eastAsia="Times New Roman" w:hAnsi="Calibri"/>
                <w:noProof/>
                <w:color w:val="0070C0"/>
                <w:sz w:val="22"/>
              </w:rPr>
            </w:pPr>
            <w:r w:rsidRPr="00D50EB8">
              <w:rPr>
                <w:rFonts w:ascii="Calibri" w:eastAsia="Times New Roman" w:hAnsi="Calibri"/>
                <w:noProof/>
                <w:color w:val="0070C0"/>
                <w:sz w:val="22"/>
              </w:rPr>
              <w:t>Body copy</w:t>
            </w:r>
          </w:p>
          <w:p w14:paraId="799D4B70" w14:textId="77777777" w:rsidR="00807143" w:rsidRPr="00D50EB8" w:rsidRDefault="00807143" w:rsidP="00685BA2">
            <w:pPr>
              <w:spacing w:line="276" w:lineRule="auto"/>
              <w:rPr>
                <w:rFonts w:ascii="Calibri" w:eastAsia="Times New Roman" w:hAnsi="Calibri"/>
                <w:noProof/>
                <w:color w:val="0070C0"/>
                <w:sz w:val="22"/>
              </w:rPr>
            </w:pPr>
            <w:r w:rsidRPr="00D50EB8">
              <w:rPr>
                <w:rFonts w:ascii="Calibri" w:eastAsia="Times New Roman" w:hAnsi="Calibri"/>
                <w:noProof/>
                <w:color w:val="0070C0"/>
                <w:sz w:val="22"/>
              </w:rPr>
              <w:t>&lt;StayMasked logo&gt;</w:t>
            </w:r>
          </w:p>
          <w:p w14:paraId="22640472" w14:textId="77777777" w:rsidR="00807143" w:rsidRPr="00D50EB8" w:rsidRDefault="00807143" w:rsidP="00685BA2">
            <w:pPr>
              <w:spacing w:line="276" w:lineRule="auto"/>
              <w:rPr>
                <w:rFonts w:ascii="Calibri" w:eastAsia="Times New Roman" w:hAnsi="Calibri"/>
                <w:noProof/>
                <w:sz w:val="22"/>
              </w:rPr>
            </w:pPr>
          </w:p>
          <w:p w14:paraId="720B4D85" w14:textId="77777777" w:rsidR="00807143" w:rsidRPr="00D50EB8" w:rsidRDefault="00807143" w:rsidP="00BD65C6">
            <w:pPr>
              <w:numPr>
                <w:ilvl w:val="0"/>
                <w:numId w:val="13"/>
              </w:numPr>
              <w:spacing w:line="276" w:lineRule="auto"/>
              <w:rPr>
                <w:rFonts w:ascii="Calibri" w:hAnsi="Calibri" w:cs="Calibri"/>
                <w:sz w:val="22"/>
                <w:szCs w:val="22"/>
                <w:lang w:val="en-SG"/>
              </w:rPr>
            </w:pPr>
            <w:r w:rsidRPr="00D50EB8">
              <w:rPr>
                <w:rFonts w:ascii="Calibri" w:hAnsi="Calibri" w:cs="Calibri"/>
                <w:sz w:val="22"/>
                <w:szCs w:val="22"/>
              </w:rPr>
              <w:t xml:space="preserve">Collect your </w:t>
            </w:r>
            <w:r w:rsidRPr="00D50EB8">
              <w:rPr>
                <w:rFonts w:ascii="Calibri" w:hAnsi="Calibri" w:cs="Calibri"/>
                <w:b/>
                <w:bCs/>
                <w:sz w:val="22"/>
                <w:szCs w:val="22"/>
              </w:rPr>
              <w:t>free</w:t>
            </w:r>
            <w:r w:rsidRPr="00D50EB8">
              <w:rPr>
                <w:rFonts w:ascii="Calibri" w:hAnsi="Calibri" w:cs="Calibri"/>
                <w:sz w:val="22"/>
                <w:szCs w:val="22"/>
              </w:rPr>
              <w:t xml:space="preserve"> mask kit containing </w:t>
            </w:r>
            <w:r w:rsidRPr="00D50EB8">
              <w:rPr>
                <w:rFonts w:ascii="Calibri" w:hAnsi="Calibri" w:cs="Calibri"/>
                <w:b/>
                <w:bCs/>
                <w:sz w:val="22"/>
                <w:szCs w:val="22"/>
              </w:rPr>
              <w:t>2 reusable face masks and 3 reusable filters from 30 Nov till 13 Dec </w:t>
            </w:r>
          </w:p>
          <w:p w14:paraId="36A9EBCA" w14:textId="77777777" w:rsidR="00807143" w:rsidRPr="00D50EB8" w:rsidRDefault="00807143" w:rsidP="00A20CF0">
            <w:pPr>
              <w:pStyle w:val="Default"/>
              <w:rPr>
                <w:rFonts w:ascii="Calibri" w:hAnsi="Calibri"/>
                <w:sz w:val="22"/>
              </w:rPr>
            </w:pPr>
          </w:p>
        </w:tc>
        <w:tc>
          <w:tcPr>
            <w:tcW w:w="10522" w:type="dxa"/>
          </w:tcPr>
          <w:p w14:paraId="2FC7839E" w14:textId="77777777" w:rsidR="00807143" w:rsidRPr="00D50EB8" w:rsidRDefault="00807143" w:rsidP="00685BA2">
            <w:pPr>
              <w:spacing w:line="276" w:lineRule="auto"/>
              <w:rPr>
                <w:rFonts w:ascii="Calibri" w:eastAsia="Times New Roman" w:hAnsi="Calibri"/>
                <w:noProof/>
                <w:color w:val="0070C0"/>
                <w:sz w:val="22"/>
              </w:rPr>
            </w:pPr>
          </w:p>
          <w:p w14:paraId="14111912" w14:textId="77777777" w:rsidR="00807143" w:rsidRPr="00D50EB8" w:rsidRDefault="00807143" w:rsidP="00685BA2">
            <w:pPr>
              <w:spacing w:line="276" w:lineRule="auto"/>
              <w:rPr>
                <w:rFonts w:ascii="Calibri" w:eastAsia="Times New Roman" w:hAnsi="Calibri"/>
                <w:noProof/>
                <w:color w:val="0070C0"/>
                <w:sz w:val="22"/>
              </w:rPr>
            </w:pPr>
          </w:p>
          <w:p w14:paraId="6EFB84C1" w14:textId="77777777" w:rsidR="00807143" w:rsidRPr="00D50EB8" w:rsidRDefault="00807143" w:rsidP="00685BA2">
            <w:pPr>
              <w:spacing w:line="276" w:lineRule="auto"/>
              <w:rPr>
                <w:rFonts w:ascii="Calibri" w:eastAsia="Times New Roman" w:hAnsi="Calibri"/>
                <w:noProof/>
                <w:color w:val="0070C0"/>
                <w:sz w:val="22"/>
              </w:rPr>
            </w:pPr>
          </w:p>
          <w:p w14:paraId="4220C950" w14:textId="77777777" w:rsidR="00807143" w:rsidRPr="00D50EB8" w:rsidRDefault="00807143" w:rsidP="00E42C2C">
            <w:pPr>
              <w:numPr>
                <w:ilvl w:val="0"/>
                <w:numId w:val="13"/>
              </w:numPr>
              <w:spacing w:line="276" w:lineRule="auto"/>
              <w:rPr>
                <w:rFonts w:ascii="Calibri" w:eastAsia="Times New Roman" w:hAnsi="Calibri"/>
                <w:noProof/>
                <w:color w:val="0070C0"/>
                <w:sz w:val="22"/>
                <w:lang w:eastAsia="zh-CN"/>
              </w:rPr>
            </w:pPr>
            <w:r w:rsidRPr="00D50EB8">
              <w:rPr>
                <w:rFonts w:ascii="Calibri" w:hAnsi="Calibri" w:cs="Calibri" w:hint="eastAsia"/>
                <w:b/>
                <w:bCs/>
                <w:sz w:val="22"/>
                <w:szCs w:val="22"/>
                <w:lang w:eastAsia="zh-CN"/>
              </w:rPr>
              <w:t>从</w:t>
            </w:r>
            <w:r w:rsidRPr="00D50EB8">
              <w:rPr>
                <w:rFonts w:ascii="Calibri" w:hAnsi="Calibri" w:cs="Calibri" w:hint="eastAsia"/>
                <w:b/>
                <w:bCs/>
                <w:sz w:val="22"/>
                <w:szCs w:val="22"/>
                <w:lang w:eastAsia="zh-CN"/>
              </w:rPr>
              <w:t>11</w:t>
            </w:r>
            <w:r w:rsidRPr="00D50EB8">
              <w:rPr>
                <w:rFonts w:ascii="Calibri" w:hAnsi="Calibri" w:cs="Calibri"/>
                <w:b/>
                <w:bCs/>
                <w:sz w:val="22"/>
                <w:szCs w:val="22"/>
                <w:lang w:eastAsia="zh-CN"/>
              </w:rPr>
              <w:t>月</w:t>
            </w:r>
            <w:r w:rsidRPr="00D50EB8">
              <w:rPr>
                <w:rFonts w:ascii="Calibri" w:hAnsi="Calibri" w:cs="Calibri" w:hint="eastAsia"/>
                <w:b/>
                <w:bCs/>
                <w:sz w:val="22"/>
                <w:szCs w:val="22"/>
                <w:lang w:eastAsia="zh-CN"/>
              </w:rPr>
              <w:t>30</w:t>
            </w:r>
            <w:r w:rsidRPr="00D50EB8">
              <w:rPr>
                <w:rFonts w:ascii="Calibri" w:hAnsi="Calibri" w:cs="Calibri" w:hint="eastAsia"/>
                <w:b/>
                <w:bCs/>
                <w:sz w:val="22"/>
                <w:szCs w:val="22"/>
                <w:lang w:eastAsia="zh-CN"/>
              </w:rPr>
              <w:t>日至</w:t>
            </w:r>
            <w:r w:rsidRPr="00D50EB8">
              <w:rPr>
                <w:rFonts w:ascii="Calibri" w:hAnsi="Calibri" w:cs="Calibri"/>
                <w:b/>
                <w:bCs/>
                <w:sz w:val="22"/>
                <w:szCs w:val="22"/>
                <w:lang w:eastAsia="zh-CN"/>
              </w:rPr>
              <w:t>1</w:t>
            </w:r>
            <w:r w:rsidRPr="00D50EB8">
              <w:rPr>
                <w:rFonts w:ascii="Calibri" w:hAnsi="Calibri" w:cs="Calibri" w:hint="eastAsia"/>
                <w:b/>
                <w:bCs/>
                <w:sz w:val="22"/>
                <w:szCs w:val="22"/>
                <w:lang w:eastAsia="zh-CN"/>
              </w:rPr>
              <w:t>2</w:t>
            </w:r>
            <w:r w:rsidRPr="00D50EB8">
              <w:rPr>
                <w:rFonts w:ascii="Calibri" w:hAnsi="Calibri" w:cs="Calibri"/>
                <w:b/>
                <w:bCs/>
                <w:sz w:val="22"/>
                <w:szCs w:val="22"/>
                <w:lang w:eastAsia="zh-CN"/>
              </w:rPr>
              <w:t>月</w:t>
            </w:r>
            <w:r w:rsidRPr="00D50EB8">
              <w:rPr>
                <w:rFonts w:ascii="Calibri" w:hAnsi="Calibri" w:cs="Calibri" w:hint="eastAsia"/>
                <w:b/>
                <w:bCs/>
                <w:sz w:val="22"/>
                <w:szCs w:val="22"/>
                <w:lang w:eastAsia="zh-CN"/>
              </w:rPr>
              <w:t>13</w:t>
            </w:r>
            <w:r w:rsidRPr="00D50EB8">
              <w:rPr>
                <w:rFonts w:ascii="Calibri" w:hAnsi="Calibri" w:cs="Calibri" w:hint="eastAsia"/>
                <w:b/>
                <w:bCs/>
                <w:sz w:val="22"/>
                <w:szCs w:val="22"/>
                <w:lang w:eastAsia="zh-CN"/>
              </w:rPr>
              <w:t>日</w:t>
            </w:r>
            <w:r w:rsidRPr="00D50EB8">
              <w:rPr>
                <w:rFonts w:ascii="Calibri" w:hAnsi="Calibri" w:cs="Calibri" w:hint="eastAsia"/>
                <w:sz w:val="22"/>
                <w:szCs w:val="22"/>
                <w:lang w:eastAsia="zh-CN"/>
              </w:rPr>
              <w:t>，您可</w:t>
            </w:r>
            <w:r w:rsidRPr="00D50EB8">
              <w:rPr>
                <w:rFonts w:ascii="Calibri" w:hAnsi="Calibri" w:cs="Calibri" w:hint="eastAsia"/>
                <w:b/>
                <w:bCs/>
                <w:sz w:val="22"/>
                <w:szCs w:val="22"/>
                <w:lang w:eastAsia="zh-CN"/>
              </w:rPr>
              <w:t>免费</w:t>
            </w:r>
            <w:r w:rsidRPr="00D50EB8">
              <w:rPr>
                <w:rFonts w:ascii="Calibri" w:hAnsi="Calibri" w:cs="Calibri" w:hint="eastAsia"/>
                <w:sz w:val="22"/>
                <w:szCs w:val="22"/>
                <w:lang w:eastAsia="zh-CN"/>
              </w:rPr>
              <w:t>领取一包口罩，内有</w:t>
            </w:r>
            <w:r w:rsidRPr="00D50EB8">
              <w:rPr>
                <w:rFonts w:ascii="Calibri" w:hAnsi="Calibri" w:cs="Calibri"/>
                <w:b/>
                <w:bCs/>
                <w:sz w:val="22"/>
                <w:szCs w:val="22"/>
                <w:lang w:eastAsia="zh-CN"/>
              </w:rPr>
              <w:t>2</w:t>
            </w:r>
            <w:r w:rsidRPr="00D50EB8">
              <w:rPr>
                <w:rFonts w:ascii="Calibri" w:hAnsi="Calibri" w:cs="Calibri" w:hint="eastAsia"/>
                <w:b/>
                <w:bCs/>
                <w:sz w:val="22"/>
                <w:szCs w:val="22"/>
                <w:lang w:eastAsia="zh-CN"/>
              </w:rPr>
              <w:t>只可重复使用的口罩和</w:t>
            </w:r>
            <w:r w:rsidRPr="00D50EB8">
              <w:rPr>
                <w:rFonts w:ascii="Calibri" w:hAnsi="Calibri" w:cs="Calibri" w:hint="eastAsia"/>
                <w:b/>
                <w:bCs/>
                <w:sz w:val="22"/>
                <w:szCs w:val="22"/>
                <w:lang w:eastAsia="zh-CN"/>
              </w:rPr>
              <w:t>3</w:t>
            </w:r>
            <w:r w:rsidRPr="00D50EB8">
              <w:rPr>
                <w:rFonts w:ascii="Calibri" w:hAnsi="Calibri" w:cs="Calibri" w:hint="eastAsia"/>
                <w:b/>
                <w:bCs/>
                <w:sz w:val="22"/>
                <w:szCs w:val="22"/>
                <w:lang w:eastAsia="zh-CN"/>
              </w:rPr>
              <w:t>个可重复使用的滤芯</w:t>
            </w:r>
          </w:p>
        </w:tc>
      </w:tr>
      <w:tr w:rsidR="00807143" w:rsidRPr="00D50EB8" w14:paraId="02090DB1" w14:textId="77777777" w:rsidTr="00807143">
        <w:trPr>
          <w:trHeight w:val="1718"/>
        </w:trPr>
        <w:tc>
          <w:tcPr>
            <w:tcW w:w="4045" w:type="dxa"/>
          </w:tcPr>
          <w:p w14:paraId="3A3E7D0A" w14:textId="77777777" w:rsidR="00807143" w:rsidRPr="00D50EB8" w:rsidRDefault="00807143" w:rsidP="00773F23">
            <w:pPr>
              <w:spacing w:line="276" w:lineRule="auto"/>
              <w:rPr>
                <w:rFonts w:ascii="Calibri" w:eastAsia="Times New Roman" w:hAnsi="Calibri" w:cs="Calibri"/>
                <w:b/>
                <w:noProof/>
                <w:color w:val="0070C0"/>
                <w:sz w:val="22"/>
              </w:rPr>
            </w:pPr>
            <w:r w:rsidRPr="00D50EB8">
              <w:rPr>
                <w:rFonts w:ascii="Calibri" w:hAnsi="Calibri" w:cs="Calibri"/>
                <w:b/>
                <w:sz w:val="22"/>
                <w:szCs w:val="22"/>
              </w:rPr>
              <w:t xml:space="preserve">How to collect </w:t>
            </w:r>
          </w:p>
          <w:p w14:paraId="0A4FB716" w14:textId="77777777" w:rsidR="00807143" w:rsidRPr="00D50EB8" w:rsidRDefault="00807143" w:rsidP="00773F23">
            <w:pPr>
              <w:spacing w:line="276" w:lineRule="auto"/>
              <w:rPr>
                <w:rFonts w:ascii="Calibri" w:eastAsia="Times New Roman" w:hAnsi="Calibri"/>
                <w:b/>
                <w:noProof/>
                <w:color w:val="0070C0"/>
                <w:sz w:val="22"/>
              </w:rPr>
            </w:pPr>
          </w:p>
          <w:p w14:paraId="2F2F814A" w14:textId="77777777" w:rsidR="00807143" w:rsidRPr="00D50EB8" w:rsidRDefault="00807143" w:rsidP="00F01688">
            <w:pPr>
              <w:spacing w:line="276" w:lineRule="auto"/>
              <w:rPr>
                <w:rFonts w:ascii="Calibri" w:eastAsia="Times New Roman" w:hAnsi="Calibri"/>
                <w:b/>
                <w:noProof/>
                <w:color w:val="0070C0"/>
                <w:sz w:val="22"/>
              </w:rPr>
            </w:pPr>
          </w:p>
          <w:p w14:paraId="4C7FB37F" w14:textId="77777777" w:rsidR="00807143" w:rsidRPr="00D50EB8" w:rsidRDefault="00807143" w:rsidP="00515F0D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50EB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STEP 1 </w:t>
            </w:r>
          </w:p>
          <w:p w14:paraId="5A15F124" w14:textId="77777777" w:rsidR="00807143" w:rsidRPr="00D50EB8" w:rsidRDefault="00807143" w:rsidP="00515F0D">
            <w:pPr>
              <w:spacing w:line="276" w:lineRule="auto"/>
              <w:rPr>
                <w:rFonts w:ascii="Calibri" w:hAnsi="Calibri" w:cs="Calibri"/>
                <w:sz w:val="22"/>
                <w:szCs w:val="22"/>
                <w:lang w:val="en-SG"/>
              </w:rPr>
            </w:pPr>
            <w:r w:rsidRPr="00D50EB8">
              <w:rPr>
                <w:rFonts w:ascii="Calibri" w:hAnsi="Calibri" w:cs="Calibri"/>
                <w:sz w:val="22"/>
                <w:szCs w:val="22"/>
              </w:rPr>
              <w:t xml:space="preserve">Select an available mask kit in your </w:t>
            </w:r>
            <w:r w:rsidRPr="00D50EB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preferred size* </w:t>
            </w:r>
            <w:r w:rsidRPr="00D50EB8">
              <w:rPr>
                <w:rFonts w:ascii="Calibri" w:hAnsi="Calibri" w:cs="Calibri"/>
                <w:sz w:val="22"/>
                <w:szCs w:val="22"/>
              </w:rPr>
              <w:t>from the LED screen. </w:t>
            </w:r>
          </w:p>
          <w:p w14:paraId="16D0E266" w14:textId="77777777" w:rsidR="00807143" w:rsidRPr="00D50EB8" w:rsidRDefault="00807143" w:rsidP="00515F0D">
            <w:pPr>
              <w:spacing w:line="276" w:lineRule="auto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  <w:p w14:paraId="32746793" w14:textId="77777777" w:rsidR="00DA065C" w:rsidRDefault="00810C8D" w:rsidP="00810C8D">
            <w:pPr>
              <w:spacing w:line="276" w:lineRule="auto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  <w:r w:rsidRPr="00D50EB8">
              <w:rPr>
                <w:rFonts w:ascii="Calibri" w:hAnsi="Calibri" w:cs="Calibri"/>
                <w:i/>
                <w:iCs/>
                <w:sz w:val="22"/>
                <w:szCs w:val="22"/>
              </w:rPr>
              <w:t>*</w:t>
            </w:r>
            <w:r w:rsidRPr="00D50EB8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For more information, visit</w:t>
            </w:r>
          </w:p>
          <w:p w14:paraId="129F90BF" w14:textId="53244B95" w:rsidR="00810C8D" w:rsidRPr="00D50EB8" w:rsidRDefault="0062041E" w:rsidP="00810C8D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hyperlink r:id="rId13" w:history="1">
              <w:r w:rsidR="00810C8D" w:rsidRPr="00D50EB8">
                <w:rPr>
                  <w:rStyle w:val="Hyperlink"/>
                  <w:rFonts w:ascii="Calibri" w:hAnsi="Calibri" w:cs="Calibri"/>
                  <w:i/>
                  <w:iCs/>
                  <w:sz w:val="22"/>
                  <w:szCs w:val="22"/>
                  <w:lang w:val="en-US"/>
                </w:rPr>
                <w:t>stayprepared.sg/masks</w:t>
              </w:r>
            </w:hyperlink>
          </w:p>
          <w:p w14:paraId="5C2A3E95" w14:textId="77777777" w:rsidR="00807143" w:rsidRPr="00D50EB8" w:rsidRDefault="00807143" w:rsidP="00515F0D">
            <w:pPr>
              <w:spacing w:line="276" w:lineRule="auto"/>
              <w:rPr>
                <w:rFonts w:ascii="Calibri" w:hAnsi="Calibri" w:cs="Calibri"/>
                <w:sz w:val="22"/>
                <w:szCs w:val="22"/>
                <w:lang w:val="en-SG"/>
              </w:rPr>
            </w:pPr>
          </w:p>
          <w:p w14:paraId="5BAFCC05" w14:textId="77777777" w:rsidR="00807143" w:rsidRPr="00D50EB8" w:rsidRDefault="00807143" w:rsidP="00515F0D">
            <w:pPr>
              <w:spacing w:line="276" w:lineRule="auto"/>
              <w:rPr>
                <w:rFonts w:ascii="Calibri" w:hAnsi="Calibri" w:cs="Calibri"/>
                <w:sz w:val="22"/>
                <w:szCs w:val="22"/>
                <w:lang w:val="en-SG"/>
              </w:rPr>
            </w:pPr>
            <w:r w:rsidRPr="00D50EB8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No refunds or exchanges </w:t>
            </w:r>
            <w:r w:rsidRPr="00D50EB8">
              <w:rPr>
                <w:rFonts w:ascii="Calibri" w:hAnsi="Calibri" w:cs="Calibri"/>
                <w:sz w:val="22"/>
                <w:szCs w:val="22"/>
              </w:rPr>
              <w:t>after collection due to hygiene reasons.</w:t>
            </w:r>
          </w:p>
          <w:p w14:paraId="0232B942" w14:textId="77777777" w:rsidR="00807143" w:rsidRPr="00D50EB8" w:rsidRDefault="00807143" w:rsidP="00F01688">
            <w:pPr>
              <w:spacing w:line="276" w:lineRule="auto"/>
              <w:rPr>
                <w:rFonts w:ascii="Calibri" w:eastAsia="Times New Roman" w:hAnsi="Calibri"/>
                <w:sz w:val="22"/>
                <w:lang w:val="en-SG"/>
              </w:rPr>
            </w:pPr>
          </w:p>
        </w:tc>
        <w:tc>
          <w:tcPr>
            <w:tcW w:w="10522" w:type="dxa"/>
          </w:tcPr>
          <w:p w14:paraId="6EF9B97E" w14:textId="77777777" w:rsidR="00807143" w:rsidRPr="00D50EB8" w:rsidRDefault="00807143" w:rsidP="00773F23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  <w:lang w:eastAsia="zh-CN"/>
              </w:rPr>
            </w:pPr>
            <w:r w:rsidRPr="00D50EB8">
              <w:rPr>
                <w:rFonts w:ascii="Calibri" w:hAnsi="Calibri" w:cs="Calibri" w:hint="eastAsia"/>
                <w:b/>
                <w:sz w:val="22"/>
                <w:szCs w:val="22"/>
                <w:lang w:eastAsia="zh-CN"/>
              </w:rPr>
              <w:t>如何领取</w:t>
            </w:r>
          </w:p>
          <w:p w14:paraId="7D4E1088" w14:textId="77777777" w:rsidR="00807143" w:rsidRPr="00D50EB8" w:rsidRDefault="00807143" w:rsidP="00773F23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  <w:lang w:eastAsia="zh-CN"/>
              </w:rPr>
            </w:pPr>
          </w:p>
          <w:p w14:paraId="36DD289E" w14:textId="77777777" w:rsidR="00807143" w:rsidRPr="00D50EB8" w:rsidRDefault="00807143" w:rsidP="00773F23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  <w:lang w:eastAsia="zh-CN"/>
              </w:rPr>
            </w:pPr>
          </w:p>
          <w:p w14:paraId="5D6C0EF0" w14:textId="77777777" w:rsidR="00807143" w:rsidRPr="00D50EB8" w:rsidRDefault="00807143" w:rsidP="001E6283">
            <w:pPr>
              <w:pStyle w:val="Default"/>
              <w:rPr>
                <w:rFonts w:ascii="Microsoft JhengHei" w:eastAsia="Microsoft JhengHei" w:hAnsi="Microsoft JhengHei" w:cs="Calibri"/>
                <w:b/>
                <w:bCs/>
                <w:sz w:val="22"/>
                <w:szCs w:val="22"/>
                <w:lang w:eastAsia="zh-CN"/>
              </w:rPr>
            </w:pPr>
            <w:r w:rsidRPr="00D50EB8">
              <w:rPr>
                <w:rFonts w:ascii="Microsoft JhengHei" w:eastAsia="Microsoft JhengHei" w:hAnsi="Microsoft JhengHei" w:cs="Calibri"/>
                <w:b/>
                <w:bCs/>
                <w:sz w:val="22"/>
                <w:szCs w:val="22"/>
                <w:lang w:eastAsia="zh-CN"/>
              </w:rPr>
              <w:t>第</w:t>
            </w:r>
            <w:r w:rsidRPr="00D50EB8">
              <w:rPr>
                <w:rFonts w:ascii="Microsoft JhengHei" w:eastAsia="Microsoft JhengHei" w:hAnsi="Microsoft JhengHei" w:cs="Calibri" w:hint="eastAsia"/>
                <w:b/>
                <w:bCs/>
                <w:sz w:val="22"/>
                <w:szCs w:val="22"/>
                <w:lang w:eastAsia="zh-CN"/>
              </w:rPr>
              <w:t>1步</w:t>
            </w:r>
          </w:p>
          <w:p w14:paraId="1585E95A" w14:textId="77777777" w:rsidR="00807143" w:rsidRPr="00D50EB8" w:rsidRDefault="00807143" w:rsidP="00C6744A">
            <w:pPr>
              <w:spacing w:line="276" w:lineRule="auto"/>
              <w:rPr>
                <w:rFonts w:ascii="Segoe UI" w:hAnsi="Segoe UI" w:cs="Segoe UI"/>
                <w:color w:val="000000"/>
                <w:sz w:val="21"/>
                <w:szCs w:val="21"/>
                <w:lang w:val="en-US" w:eastAsia="zh-CN"/>
              </w:rPr>
            </w:pPr>
            <w:r w:rsidRPr="00D50EB8">
              <w:rPr>
                <w:rFonts w:ascii="Calibri" w:hAnsi="Calibri" w:cs="Calibri"/>
                <w:b/>
                <w:bCs/>
                <w:sz w:val="22"/>
                <w:szCs w:val="22"/>
                <w:lang w:eastAsia="zh-CN"/>
              </w:rPr>
              <w:t>*</w:t>
            </w:r>
            <w:r w:rsidRPr="00D50EB8">
              <w:rPr>
                <w:rFonts w:ascii="Calibri" w:hAnsi="Calibri" w:cs="Calibri" w:hint="eastAsia"/>
                <w:sz w:val="22"/>
                <w:szCs w:val="22"/>
                <w:lang w:eastAsia="zh-CN"/>
              </w:rPr>
              <w:t>在</w:t>
            </w:r>
            <w:r w:rsidRPr="00D50EB8">
              <w:rPr>
                <w:rFonts w:ascii="Calibri" w:hAnsi="Calibri" w:cs="Calibri" w:hint="eastAsia"/>
                <w:sz w:val="22"/>
                <w:szCs w:val="22"/>
                <w:lang w:eastAsia="zh-CN"/>
              </w:rPr>
              <w:t>LED</w:t>
            </w:r>
            <w:r w:rsidRPr="00D50EB8">
              <w:rPr>
                <w:rFonts w:ascii="Calibri" w:hAnsi="Calibri" w:cs="Calibri" w:hint="eastAsia"/>
                <w:sz w:val="22"/>
                <w:szCs w:val="22"/>
                <w:lang w:eastAsia="zh-CN"/>
              </w:rPr>
              <w:t>屏上选择</w:t>
            </w:r>
            <w:r w:rsidRPr="00D50EB8">
              <w:rPr>
                <w:rFonts w:ascii="Calibri" w:hAnsi="Calibri" w:cs="Calibri" w:hint="eastAsia"/>
                <w:b/>
                <w:bCs/>
                <w:sz w:val="22"/>
                <w:szCs w:val="22"/>
                <w:lang w:eastAsia="zh-CN"/>
              </w:rPr>
              <w:t>大小适合</w:t>
            </w:r>
            <w:r w:rsidRPr="00D50EB8">
              <w:rPr>
                <w:rFonts w:ascii="Calibri" w:hAnsi="Calibri" w:cs="Calibri" w:hint="eastAsia"/>
                <w:bCs/>
                <w:sz w:val="22"/>
                <w:szCs w:val="22"/>
                <w:lang w:eastAsia="zh-CN"/>
              </w:rPr>
              <w:t>您</w:t>
            </w:r>
            <w:r w:rsidRPr="00D50EB8">
              <w:rPr>
                <w:rFonts w:ascii="Calibri" w:hAnsi="Calibri" w:cs="Calibri" w:hint="eastAsia"/>
                <w:sz w:val="22"/>
                <w:szCs w:val="22"/>
                <w:lang w:eastAsia="zh-CN"/>
              </w:rPr>
              <w:t>的口罩</w:t>
            </w:r>
            <w:r w:rsidRPr="00D50EB8">
              <w:rPr>
                <w:rFonts w:ascii="Segoe UI" w:hAnsi="Segoe UI" w:cs="Segoe UI" w:hint="eastAsia"/>
                <w:color w:val="000000"/>
                <w:sz w:val="21"/>
                <w:szCs w:val="21"/>
                <w:lang w:val="en-US" w:eastAsia="zh-CN"/>
              </w:rPr>
              <w:t>。</w:t>
            </w:r>
          </w:p>
          <w:p w14:paraId="4D55E535" w14:textId="77777777" w:rsidR="00807143" w:rsidRPr="00D50EB8" w:rsidRDefault="00807143" w:rsidP="00E00AAB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zh-CN"/>
              </w:rPr>
            </w:pPr>
          </w:p>
          <w:p w14:paraId="034AED07" w14:textId="1A19B965" w:rsidR="00807143" w:rsidRPr="00D50EB8" w:rsidRDefault="00810C8D" w:rsidP="00810C8D">
            <w:pPr>
              <w:spacing w:line="276" w:lineRule="auto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D50EB8">
              <w:rPr>
                <w:rFonts w:ascii="Calibri" w:hAnsi="Calibri" w:cs="Calibri" w:hint="eastAsia"/>
                <w:i/>
                <w:iCs/>
                <w:sz w:val="22"/>
                <w:szCs w:val="22"/>
              </w:rPr>
              <w:t>*</w:t>
            </w:r>
            <w:proofErr w:type="spellStart"/>
            <w:r w:rsidRPr="00D50EB8">
              <w:rPr>
                <w:rFonts w:ascii="Calibri" w:hAnsi="Calibri" w:cs="Calibri" w:hint="eastAsia"/>
                <w:i/>
                <w:iCs/>
                <w:sz w:val="22"/>
                <w:szCs w:val="22"/>
              </w:rPr>
              <w:t>欲了解更多信息，请浏览</w:t>
            </w:r>
            <w:proofErr w:type="spellEnd"/>
            <w:r w:rsidRPr="00D50EB8">
              <w:rPr>
                <w:rFonts w:ascii="Calibri" w:hAnsi="Calibri" w:cs="Calibri"/>
                <w:i/>
                <w:iCs/>
                <w:sz w:val="22"/>
                <w:szCs w:val="22"/>
              </w:rPr>
              <w:t>stayprepared.sg/masks</w:t>
            </w:r>
          </w:p>
          <w:p w14:paraId="797BB69E" w14:textId="77777777" w:rsidR="00810C8D" w:rsidRPr="00D50EB8" w:rsidRDefault="00810C8D" w:rsidP="00810C8D">
            <w:pPr>
              <w:spacing w:line="276" w:lineRule="auto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  <w:p w14:paraId="6C73D0ED" w14:textId="77777777" w:rsidR="00807143" w:rsidRPr="00D50EB8" w:rsidRDefault="00807143" w:rsidP="00C6744A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zh-CN"/>
              </w:rPr>
            </w:pPr>
            <w:r w:rsidRPr="00D50EB8">
              <w:rPr>
                <w:rFonts w:ascii="宋体" w:hAnsi="宋体" w:cs="宋体" w:hint="eastAsia"/>
                <w:sz w:val="22"/>
                <w:szCs w:val="22"/>
                <w:lang w:val="en-SG" w:eastAsia="zh-CN"/>
              </w:rPr>
              <w:t>出于卫生原因，口罩一经领取，</w:t>
            </w:r>
            <w:r w:rsidRPr="00D50EB8">
              <w:rPr>
                <w:rFonts w:ascii="宋体" w:hAnsi="宋体" w:cs="宋体" w:hint="eastAsia"/>
                <w:b/>
                <w:bCs/>
                <w:sz w:val="22"/>
                <w:szCs w:val="22"/>
                <w:u w:val="single"/>
                <w:lang w:val="en-SG" w:eastAsia="zh-CN"/>
              </w:rPr>
              <w:t>概不退款或换货</w:t>
            </w:r>
            <w:r w:rsidRPr="00D50EB8">
              <w:rPr>
                <w:rFonts w:ascii="宋体" w:hAnsi="宋体" w:cs="宋体" w:hint="eastAsia"/>
                <w:sz w:val="22"/>
                <w:szCs w:val="22"/>
                <w:lang w:val="en-SG" w:eastAsia="zh-CN"/>
              </w:rPr>
              <w:t>。</w:t>
            </w:r>
          </w:p>
          <w:p w14:paraId="3222F475" w14:textId="77777777" w:rsidR="00807143" w:rsidRPr="00D50EB8" w:rsidRDefault="00807143" w:rsidP="00E00AAB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  <w:lang w:val="en-SG" w:eastAsia="zh-CN"/>
              </w:rPr>
            </w:pPr>
          </w:p>
        </w:tc>
      </w:tr>
      <w:tr w:rsidR="00807143" w:rsidRPr="00D50EB8" w14:paraId="4D917342" w14:textId="77777777" w:rsidTr="00807143">
        <w:trPr>
          <w:trHeight w:val="1718"/>
        </w:trPr>
        <w:tc>
          <w:tcPr>
            <w:tcW w:w="4045" w:type="dxa"/>
          </w:tcPr>
          <w:p w14:paraId="305EE2F8" w14:textId="77777777" w:rsidR="00807143" w:rsidRPr="00D50EB8" w:rsidRDefault="00807143" w:rsidP="00685BA2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50EB8">
              <w:rPr>
                <w:rFonts w:ascii="Calibri" w:hAnsi="Calibri" w:cs="Calibri"/>
                <w:b/>
                <w:bCs/>
                <w:sz w:val="22"/>
                <w:szCs w:val="22"/>
              </w:rPr>
              <w:t>STEP 2</w:t>
            </w:r>
          </w:p>
          <w:p w14:paraId="43360941" w14:textId="77777777" w:rsidR="00807143" w:rsidRPr="00D50EB8" w:rsidRDefault="00807143" w:rsidP="00685BA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50EB8">
              <w:rPr>
                <w:rFonts w:ascii="Calibri" w:hAnsi="Calibri" w:cs="Calibri"/>
                <w:sz w:val="22"/>
                <w:szCs w:val="22"/>
              </w:rPr>
              <w:t>Select “ID Card or redemption QR Code”.</w:t>
            </w:r>
          </w:p>
          <w:p w14:paraId="0B0DE632" w14:textId="77777777" w:rsidR="00807143" w:rsidRPr="00D50EB8" w:rsidRDefault="00807143" w:rsidP="00773F23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F44CF00" w14:textId="77777777" w:rsidR="00807143" w:rsidRPr="00D50EB8" w:rsidRDefault="00807143" w:rsidP="00515F0D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color w:val="FF33CC"/>
                <w:sz w:val="21"/>
                <w:szCs w:val="21"/>
                <w:lang w:val="en-SG" w:eastAsia="ja-JP"/>
              </w:rPr>
            </w:pPr>
            <w:r w:rsidRPr="00D50EB8">
              <w:rPr>
                <w:rFonts w:ascii="Segoe UI" w:eastAsia="Times New Roman" w:hAnsi="Segoe UI" w:cs="Segoe UI"/>
                <w:b/>
                <w:bCs/>
                <w:color w:val="FF33CC"/>
                <w:sz w:val="21"/>
                <w:szCs w:val="21"/>
                <w:u w:val="single"/>
                <w:lang w:val="en-SG" w:eastAsia="ja-JP"/>
              </w:rPr>
              <w:t>Free mask kits:</w:t>
            </w:r>
          </w:p>
          <w:p w14:paraId="7DC60DBC" w14:textId="77777777" w:rsidR="00807143" w:rsidRPr="00D50EB8" w:rsidRDefault="00807143" w:rsidP="00515F0D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SG" w:eastAsia="ja-JP"/>
              </w:rPr>
            </w:pPr>
            <w:r w:rsidRPr="00D50EB8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SG" w:eastAsia="ja-JP"/>
              </w:rPr>
              <w:t>Scan the barcode on your government-issued ID*. If your ID has a QR code, do not scan the QR code. </w:t>
            </w:r>
          </w:p>
          <w:p w14:paraId="3209E43A" w14:textId="77777777" w:rsidR="00807143" w:rsidRPr="00D50EB8" w:rsidRDefault="00807143" w:rsidP="00515F0D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SG" w:eastAsia="ja-JP"/>
              </w:rPr>
            </w:pPr>
          </w:p>
          <w:p w14:paraId="0E371120" w14:textId="77777777" w:rsidR="0015123A" w:rsidRPr="00D50EB8" w:rsidRDefault="00807143" w:rsidP="00515F0D">
            <w:pPr>
              <w:autoSpaceDE w:val="0"/>
              <w:autoSpaceDN w:val="0"/>
              <w:adjustRightInd w:val="0"/>
              <w:rPr>
                <w:rFonts w:ascii="Calibri" w:eastAsia="Times New Roman" w:hAnsi="Calibri"/>
                <w:sz w:val="22"/>
                <w:lang w:val="en-SG" w:eastAsia="zh-CN"/>
              </w:rPr>
            </w:pPr>
            <w:r w:rsidRPr="00D50EB8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SG" w:eastAsia="ja-JP"/>
              </w:rPr>
              <w:t xml:space="preserve">*Singaporeans and all other residents with a government-issued ID are entitled to one free mask kit (M/L/XL). </w:t>
            </w:r>
            <w:r w:rsidR="0015123A" w:rsidRPr="00D50EB8">
              <w:rPr>
                <w:rFonts w:ascii="Calibri" w:eastAsia="Times New Roman" w:hAnsi="Calibri"/>
                <w:sz w:val="22"/>
                <w:lang w:val="en-SG" w:eastAsia="zh-CN"/>
              </w:rPr>
              <w:t>One free size S mask kit per child aged 8 and under.</w:t>
            </w:r>
          </w:p>
          <w:p w14:paraId="08209DDB" w14:textId="77777777" w:rsidR="0015123A" w:rsidRPr="00D50EB8" w:rsidRDefault="0015123A" w:rsidP="00515F0D">
            <w:pPr>
              <w:autoSpaceDE w:val="0"/>
              <w:autoSpaceDN w:val="0"/>
              <w:adjustRightInd w:val="0"/>
              <w:rPr>
                <w:rFonts w:ascii="Calibri" w:eastAsia="Times New Roman" w:hAnsi="Calibri"/>
                <w:sz w:val="22"/>
                <w:lang w:val="en-SG" w:eastAsia="zh-CN"/>
              </w:rPr>
            </w:pPr>
          </w:p>
          <w:p w14:paraId="55E1F5F9" w14:textId="7198A5E1" w:rsidR="00807143" w:rsidRPr="00D50EB8" w:rsidRDefault="00807143" w:rsidP="00515F0D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i/>
                <w:iCs/>
                <w:color w:val="000000"/>
                <w:sz w:val="21"/>
                <w:szCs w:val="21"/>
                <w:lang w:val="en-SG" w:eastAsia="ja-JP"/>
              </w:rPr>
            </w:pPr>
            <w:r w:rsidRPr="00D50EB8">
              <w:rPr>
                <w:rFonts w:ascii="Segoe UI" w:eastAsia="Times New Roman" w:hAnsi="Segoe UI" w:cs="Segoe UI"/>
                <w:i/>
                <w:iCs/>
                <w:color w:val="000000"/>
                <w:sz w:val="21"/>
                <w:szCs w:val="21"/>
                <w:lang w:val="en-SG" w:eastAsia="ja-JP"/>
              </w:rPr>
              <w:t>If you are unable to scan your ID card, select “Manual Entry”, and key in your ID number manually on the screen. </w:t>
            </w:r>
          </w:p>
          <w:p w14:paraId="58A6376F" w14:textId="77777777" w:rsidR="00807143" w:rsidRPr="00D50EB8" w:rsidRDefault="00807143" w:rsidP="00515F0D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SG" w:eastAsia="ja-JP"/>
              </w:rPr>
            </w:pPr>
          </w:p>
          <w:p w14:paraId="7BA97F54" w14:textId="77777777" w:rsidR="00807143" w:rsidRPr="00D50EB8" w:rsidRDefault="00807143" w:rsidP="00515F0D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color w:val="FF33CC"/>
                <w:sz w:val="21"/>
                <w:szCs w:val="21"/>
                <w:lang w:val="en-SG" w:eastAsia="ja-JP"/>
              </w:rPr>
            </w:pPr>
            <w:r w:rsidRPr="00D50EB8">
              <w:rPr>
                <w:rFonts w:ascii="Segoe UI" w:eastAsia="Times New Roman" w:hAnsi="Segoe UI" w:cs="Segoe UI"/>
                <w:b/>
                <w:bCs/>
                <w:color w:val="FF33CC"/>
                <w:sz w:val="21"/>
                <w:szCs w:val="21"/>
                <w:u w:val="single"/>
                <w:lang w:val="en-SG" w:eastAsia="ja-JP"/>
              </w:rPr>
              <w:t>Pre-order collection: </w:t>
            </w:r>
          </w:p>
          <w:p w14:paraId="3086A9D6" w14:textId="77777777" w:rsidR="00807143" w:rsidRPr="00D50EB8" w:rsidRDefault="00807143" w:rsidP="00515F0D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SG" w:eastAsia="ja-JP"/>
              </w:rPr>
            </w:pPr>
            <w:r w:rsidRPr="00D50EB8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SG" w:eastAsia="ja-JP"/>
              </w:rPr>
              <w:t xml:space="preserve">Scan your </w:t>
            </w:r>
            <w:r w:rsidRPr="00D50EB8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n-SG" w:eastAsia="ja-JP"/>
              </w:rPr>
              <w:t xml:space="preserve">redemption QR code </w:t>
            </w:r>
            <w:r w:rsidRPr="00D50EB8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SG" w:eastAsia="ja-JP"/>
              </w:rPr>
              <w:t>(on your phone or at staymasked.sg/</w:t>
            </w:r>
            <w:proofErr w:type="spellStart"/>
            <w:r w:rsidRPr="00D50EB8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SG" w:eastAsia="ja-JP"/>
              </w:rPr>
              <w:t>buymasks</w:t>
            </w:r>
            <w:proofErr w:type="spellEnd"/>
            <w:r w:rsidRPr="00D50EB8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SG" w:eastAsia="ja-JP"/>
              </w:rPr>
              <w:t>) </w:t>
            </w:r>
          </w:p>
          <w:p w14:paraId="392E3502" w14:textId="77777777" w:rsidR="00807143" w:rsidRPr="00D50EB8" w:rsidRDefault="00807143" w:rsidP="00843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3CB46565" w14:textId="77777777" w:rsidR="00807143" w:rsidRPr="00D50EB8" w:rsidRDefault="00807143" w:rsidP="0084389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  <w:p w14:paraId="6FA29B18" w14:textId="77777777" w:rsidR="00807143" w:rsidRPr="00D50EB8" w:rsidRDefault="00807143" w:rsidP="0084389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  <w:p w14:paraId="4C24EBE4" w14:textId="77777777" w:rsidR="00807143" w:rsidRPr="00D50EB8" w:rsidRDefault="00807143" w:rsidP="0084389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  <w:p w14:paraId="3F7A738D" w14:textId="77777777" w:rsidR="00807143" w:rsidRPr="00D50EB8" w:rsidRDefault="00807143" w:rsidP="00910F8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22" w:type="dxa"/>
          </w:tcPr>
          <w:p w14:paraId="57AFCD60" w14:textId="77777777" w:rsidR="00807143" w:rsidRPr="00D50EB8" w:rsidRDefault="00807143" w:rsidP="00EB5AC4">
            <w:pPr>
              <w:pStyle w:val="Default"/>
              <w:rPr>
                <w:rFonts w:ascii="Microsoft JhengHei" w:eastAsia="等线" w:hAnsi="Microsoft JhengHei" w:cs="Microsoft JhengHei"/>
                <w:b/>
                <w:bCs/>
                <w:sz w:val="22"/>
                <w:szCs w:val="22"/>
                <w:lang w:eastAsia="zh-CN"/>
              </w:rPr>
            </w:pPr>
            <w:r w:rsidRPr="00D50EB8">
              <w:rPr>
                <w:rFonts w:ascii="Microsoft JhengHei" w:eastAsia="等线" w:hAnsi="Microsoft JhengHei" w:cs="Microsoft JhengHei" w:hint="eastAsia"/>
                <w:b/>
                <w:bCs/>
                <w:sz w:val="22"/>
                <w:szCs w:val="22"/>
                <w:lang w:eastAsia="zh-CN"/>
              </w:rPr>
              <w:t>第</w:t>
            </w:r>
            <w:r w:rsidRPr="00D50EB8">
              <w:rPr>
                <w:rFonts w:ascii="Microsoft JhengHei" w:eastAsia="等线" w:hAnsi="Microsoft JhengHei" w:cs="Microsoft JhengHei" w:hint="eastAsia"/>
                <w:b/>
                <w:bCs/>
                <w:sz w:val="22"/>
                <w:szCs w:val="22"/>
                <w:lang w:eastAsia="zh-CN"/>
              </w:rPr>
              <w:t>2</w:t>
            </w:r>
            <w:r w:rsidRPr="00D50EB8">
              <w:rPr>
                <w:rFonts w:ascii="Microsoft JhengHei" w:eastAsia="等线" w:hAnsi="Microsoft JhengHei" w:cs="Microsoft JhengHei" w:hint="eastAsia"/>
                <w:b/>
                <w:bCs/>
                <w:sz w:val="22"/>
                <w:szCs w:val="22"/>
                <w:lang w:eastAsia="zh-CN"/>
              </w:rPr>
              <w:t>步</w:t>
            </w:r>
          </w:p>
          <w:p w14:paraId="169230EE" w14:textId="4EC4BEDD" w:rsidR="00807143" w:rsidRPr="00D50EB8" w:rsidRDefault="00807143" w:rsidP="00EB5AC4">
            <w:pPr>
              <w:pStyle w:val="Defaul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D50EB8">
              <w:rPr>
                <w:rFonts w:ascii="Microsoft JhengHei" w:eastAsia="Microsoft JhengHei" w:hAnsi="Microsoft JhengHei" w:cs="Microsoft JhengHei" w:hint="eastAsia"/>
                <w:sz w:val="22"/>
                <w:szCs w:val="22"/>
                <w:lang w:eastAsia="zh-CN"/>
              </w:rPr>
              <w:t>选择</w:t>
            </w:r>
            <w:r w:rsidRPr="00D50EB8">
              <w:rPr>
                <w:rFonts w:ascii="Calibri" w:hAnsi="Calibri" w:cs="Calibri"/>
                <w:sz w:val="22"/>
                <w:szCs w:val="22"/>
                <w:lang w:eastAsia="zh-CN"/>
              </w:rPr>
              <w:t>“</w:t>
            </w:r>
            <w:r w:rsidRPr="00D50EB8">
              <w:rPr>
                <w:rFonts w:ascii="Calibri" w:hAnsi="Calibri" w:cs="Calibri" w:hint="eastAsia"/>
                <w:sz w:val="22"/>
                <w:szCs w:val="22"/>
                <w:lang w:eastAsia="zh-CN"/>
              </w:rPr>
              <w:t>ID Card or</w:t>
            </w:r>
            <w:r w:rsidR="00AD411E">
              <w:rPr>
                <w:rFonts w:ascii="Calibri" w:hAnsi="Calibri" w:cs="Calibri"/>
                <w:sz w:val="22"/>
                <w:szCs w:val="22"/>
                <w:lang w:eastAsia="zh-CN"/>
              </w:rPr>
              <w:t xml:space="preserve"> </w:t>
            </w:r>
            <w:r w:rsidRPr="00D50EB8">
              <w:rPr>
                <w:rFonts w:ascii="Calibri" w:hAnsi="Calibri" w:cs="Calibri"/>
                <w:sz w:val="22"/>
                <w:szCs w:val="22"/>
                <w:lang w:eastAsia="zh-CN"/>
              </w:rPr>
              <w:t>redemption QR Code”</w:t>
            </w:r>
          </w:p>
          <w:p w14:paraId="016BD489" w14:textId="77777777" w:rsidR="00807143" w:rsidRPr="00D50EB8" w:rsidRDefault="00807143" w:rsidP="00EB5AC4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  <w:lang w:eastAsia="zh-CN"/>
              </w:rPr>
            </w:pPr>
          </w:p>
          <w:p w14:paraId="20C5367B" w14:textId="77777777" w:rsidR="00807143" w:rsidRPr="00D50EB8" w:rsidRDefault="00807143" w:rsidP="00144182">
            <w:pPr>
              <w:pStyle w:val="Default"/>
              <w:rPr>
                <w:rFonts w:ascii="Microsoft JhengHei" w:eastAsia="Microsoft JhengHei" w:hAnsi="Microsoft JhengHei" w:cs="Microsoft JhengHei"/>
                <w:b/>
                <w:bCs/>
                <w:color w:val="FF33CC"/>
                <w:sz w:val="22"/>
                <w:szCs w:val="22"/>
                <w:u w:val="single"/>
                <w:lang w:eastAsia="zh-CN"/>
              </w:rPr>
            </w:pPr>
            <w:r w:rsidRPr="00D50EB8">
              <w:rPr>
                <w:rFonts w:ascii="Microsoft JhengHei" w:eastAsia="Microsoft JhengHei" w:hAnsi="Microsoft JhengHei" w:cs="Microsoft JhengHei" w:hint="eastAsia"/>
                <w:b/>
                <w:bCs/>
                <w:color w:val="FF33CC"/>
                <w:sz w:val="22"/>
                <w:szCs w:val="22"/>
                <w:u w:val="single"/>
                <w:lang w:eastAsia="zh-CN"/>
              </w:rPr>
              <w:t>免费口罩</w:t>
            </w:r>
            <w:r w:rsidRPr="00D50EB8">
              <w:rPr>
                <w:rFonts w:ascii="等线" w:eastAsia="等线" w:hAnsi="等线" w:cs="Microsoft JhengHei" w:hint="eastAsia"/>
                <w:b/>
                <w:bCs/>
                <w:color w:val="FF33CC"/>
                <w:sz w:val="22"/>
                <w:szCs w:val="22"/>
                <w:u w:val="single"/>
                <w:lang w:eastAsia="zh-CN"/>
              </w:rPr>
              <w:t>：</w:t>
            </w:r>
          </w:p>
          <w:p w14:paraId="48C7D4B1" w14:textId="77777777" w:rsidR="00807143" w:rsidRPr="00D50EB8" w:rsidRDefault="00807143" w:rsidP="00144182">
            <w:pPr>
              <w:pStyle w:val="Default"/>
              <w:rPr>
                <w:rFonts w:ascii="Microsoft JhengHei" w:eastAsia="Microsoft JhengHei" w:hAnsi="Microsoft JhengHei" w:cs="Microsoft JhengHei"/>
                <w:color w:val="auto"/>
                <w:sz w:val="22"/>
                <w:szCs w:val="22"/>
                <w:lang w:eastAsia="zh-CN"/>
              </w:rPr>
            </w:pPr>
            <w:r w:rsidRPr="00D50EB8">
              <w:rPr>
                <w:rFonts w:ascii="Microsoft JhengHei" w:eastAsia="Microsoft JhengHei" w:hAnsi="Microsoft JhengHei" w:cs="Microsoft JhengHei" w:hint="eastAsia"/>
                <w:color w:val="auto"/>
                <w:sz w:val="22"/>
                <w:szCs w:val="22"/>
                <w:lang w:eastAsia="zh-CN"/>
              </w:rPr>
              <w:t>扫描政府签发身份证件上的条形码</w:t>
            </w:r>
            <w:r w:rsidRPr="00D50EB8">
              <w:rPr>
                <w:rFonts w:ascii="Microsoft JhengHei" w:eastAsia="等线" w:hAnsi="Microsoft JhengHei" w:cs="Microsoft JhengHei"/>
                <w:color w:val="auto"/>
                <w:sz w:val="22"/>
                <w:szCs w:val="22"/>
                <w:lang w:eastAsia="zh-CN"/>
              </w:rPr>
              <w:t>*</w:t>
            </w:r>
            <w:r w:rsidRPr="00D50EB8">
              <w:rPr>
                <w:rFonts w:ascii="Microsoft JhengHei" w:eastAsia="Microsoft JhengHei" w:hAnsi="Microsoft JhengHei" w:cs="Microsoft JhengHei" w:hint="eastAsia"/>
                <w:color w:val="auto"/>
                <w:sz w:val="22"/>
                <w:szCs w:val="22"/>
                <w:lang w:eastAsia="zh-CN"/>
              </w:rPr>
              <w:t>。请遮着二维码，只扫描条形码。</w:t>
            </w:r>
          </w:p>
          <w:p w14:paraId="35375EA2" w14:textId="77777777" w:rsidR="00807143" w:rsidRPr="00D50EB8" w:rsidRDefault="00807143" w:rsidP="00144182">
            <w:pPr>
              <w:pStyle w:val="Default"/>
              <w:rPr>
                <w:rFonts w:ascii="Microsoft JhengHei" w:eastAsia="Microsoft JhengHei" w:hAnsi="Microsoft JhengHei" w:cs="Microsoft JhengHei"/>
                <w:color w:val="auto"/>
                <w:sz w:val="22"/>
                <w:szCs w:val="22"/>
                <w:lang w:eastAsia="zh-CN"/>
              </w:rPr>
            </w:pPr>
          </w:p>
          <w:p w14:paraId="44E3EA3E" w14:textId="08DEF0E0" w:rsidR="00807143" w:rsidRPr="00D50EB8" w:rsidRDefault="00807143" w:rsidP="00EB5AC4">
            <w:pPr>
              <w:pStyle w:val="Default"/>
              <w:rPr>
                <w:rFonts w:ascii="Microsoft JhengHei" w:hAnsi="Microsoft JhengHei" w:cs="Microsoft JhengHei"/>
                <w:color w:val="auto"/>
                <w:sz w:val="22"/>
                <w:szCs w:val="22"/>
                <w:lang w:eastAsia="zh-CN"/>
              </w:rPr>
            </w:pPr>
            <w:r w:rsidRPr="00D50EB8">
              <w:rPr>
                <w:rFonts w:ascii="等线" w:eastAsia="等线" w:hAnsi="等线" w:cs="Microsoft JhengHei"/>
                <w:color w:val="auto"/>
                <w:sz w:val="22"/>
                <w:szCs w:val="22"/>
                <w:lang w:eastAsia="zh-CN"/>
              </w:rPr>
              <w:t>*</w:t>
            </w:r>
            <w:r w:rsidRPr="00D50EB8">
              <w:rPr>
                <w:rFonts w:ascii="Microsoft JhengHei" w:eastAsia="Microsoft JhengHei" w:hAnsi="Microsoft JhengHei" w:cs="Microsoft JhengHei"/>
                <w:color w:val="auto"/>
                <w:sz w:val="22"/>
                <w:szCs w:val="22"/>
                <w:lang w:eastAsia="zh-CN"/>
              </w:rPr>
              <w:t>持有政府</w:t>
            </w:r>
            <w:r w:rsidRPr="00D50EB8">
              <w:rPr>
                <w:rFonts w:ascii="Microsoft JhengHei" w:eastAsia="Microsoft JhengHei" w:hAnsi="Microsoft JhengHei" w:cs="Microsoft JhengHei" w:hint="eastAsia"/>
                <w:color w:val="auto"/>
                <w:sz w:val="22"/>
                <w:szCs w:val="22"/>
                <w:lang w:eastAsia="zh-CN"/>
              </w:rPr>
              <w:t>签发的身份证件</w:t>
            </w:r>
            <w:r w:rsidRPr="00D50EB8">
              <w:rPr>
                <w:rFonts w:ascii="Microsoft JhengHei" w:eastAsia="Microsoft JhengHei" w:hAnsi="Microsoft JhengHei" w:cs="Microsoft JhengHei"/>
                <w:color w:val="auto"/>
                <w:sz w:val="22"/>
                <w:szCs w:val="22"/>
                <w:lang w:eastAsia="zh-CN"/>
              </w:rPr>
              <w:t>的新加坡人和所有居民均可</w:t>
            </w:r>
            <w:r w:rsidRPr="00D50EB8">
              <w:rPr>
                <w:rFonts w:ascii="Microsoft JhengHei" w:eastAsia="Microsoft JhengHei" w:hAnsi="Microsoft JhengHei" w:cs="Microsoft JhengHei" w:hint="eastAsia"/>
                <w:color w:val="auto"/>
                <w:sz w:val="22"/>
                <w:szCs w:val="22"/>
                <w:lang w:eastAsia="zh-CN"/>
              </w:rPr>
              <w:t>免费领取一包口罩</w:t>
            </w:r>
            <w:r w:rsidRPr="00D50EB8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t>(M/L/XL)</w:t>
            </w:r>
            <w:r w:rsidRPr="00D50EB8">
              <w:rPr>
                <w:rFonts w:ascii="Microsoft JhengHei" w:eastAsia="Microsoft JhengHei" w:hAnsi="Microsoft JhengHei" w:cs="Microsoft JhengHei" w:hint="eastAsia"/>
                <w:color w:val="auto"/>
                <w:sz w:val="22"/>
                <w:szCs w:val="22"/>
                <w:lang w:eastAsia="zh-CN"/>
              </w:rPr>
              <w:t>。</w:t>
            </w:r>
            <w:r w:rsidR="0015123A" w:rsidRPr="00D50EB8">
              <w:rPr>
                <w:rFonts w:ascii="Microsoft JhengHei" w:eastAsia="Microsoft JhengHei" w:hAnsi="Microsoft JhengHei" w:cs="Microsoft JhengHei" w:hint="eastAsia"/>
                <w:color w:val="auto"/>
                <w:sz w:val="22"/>
                <w:szCs w:val="22"/>
                <w:lang w:eastAsia="zh-CN"/>
              </w:rPr>
              <w:t>只有8岁及以下儿童才可免费获得一包S码口罩。</w:t>
            </w:r>
          </w:p>
          <w:p w14:paraId="6BCB89D4" w14:textId="77777777" w:rsidR="0015123A" w:rsidRPr="00D50EB8" w:rsidRDefault="0015123A" w:rsidP="00EB5AC4">
            <w:pPr>
              <w:pStyle w:val="Default"/>
              <w:rPr>
                <w:rFonts w:ascii="MS Gothic" w:hAnsi="MS Gothic" w:cs="MS Gothic"/>
                <w:color w:val="auto"/>
                <w:sz w:val="22"/>
                <w:szCs w:val="22"/>
                <w:lang w:eastAsia="zh-CN"/>
              </w:rPr>
            </w:pPr>
          </w:p>
          <w:p w14:paraId="769E1474" w14:textId="77777777" w:rsidR="00807143" w:rsidRPr="00D50EB8" w:rsidRDefault="00807143" w:rsidP="00EB5AC4">
            <w:pPr>
              <w:pStyle w:val="Default"/>
              <w:rPr>
                <w:rFonts w:ascii="Microsoft JhengHei" w:eastAsia="Microsoft JhengHei" w:hAnsi="Microsoft JhengHei" w:cs="Microsoft JhengHei"/>
                <w:i/>
                <w:iCs/>
                <w:color w:val="auto"/>
                <w:sz w:val="22"/>
                <w:szCs w:val="22"/>
                <w:lang w:eastAsia="zh-CN"/>
              </w:rPr>
            </w:pPr>
            <w:r w:rsidRPr="00D50EB8">
              <w:rPr>
                <w:rFonts w:ascii="Microsoft JhengHei" w:eastAsia="Microsoft JhengHei" w:hAnsi="Microsoft JhengHei" w:cs="Microsoft JhengHei" w:hint="eastAsia"/>
                <w:i/>
                <w:iCs/>
                <w:color w:val="auto"/>
                <w:sz w:val="22"/>
                <w:szCs w:val="22"/>
                <w:lang w:eastAsia="zh-CN"/>
              </w:rPr>
              <w:t xml:space="preserve">如果无法扫描身份证件，请选择 </w:t>
            </w:r>
            <w:r w:rsidRPr="00D50EB8">
              <w:rPr>
                <w:rFonts w:ascii="Microsoft JhengHei" w:eastAsia="Microsoft JhengHei" w:hAnsi="Microsoft JhengHei" w:cs="Microsoft JhengHei"/>
                <w:i/>
                <w:iCs/>
                <w:color w:val="auto"/>
                <w:sz w:val="22"/>
                <w:szCs w:val="22"/>
                <w:lang w:eastAsia="zh-CN"/>
              </w:rPr>
              <w:t>“</w:t>
            </w:r>
            <w:r w:rsidRPr="00D50EB8">
              <w:rPr>
                <w:rFonts w:ascii="Microsoft JhengHei" w:eastAsia="Microsoft JhengHei" w:hAnsi="Microsoft JhengHei" w:cs="Microsoft JhengHei" w:hint="eastAsia"/>
                <w:i/>
                <w:iCs/>
                <w:color w:val="auto"/>
                <w:sz w:val="22"/>
                <w:szCs w:val="22"/>
                <w:lang w:eastAsia="zh-CN"/>
              </w:rPr>
              <w:t xml:space="preserve"> M a n u a l E n t r y </w:t>
            </w:r>
            <w:r w:rsidRPr="00D50EB8">
              <w:rPr>
                <w:rFonts w:ascii="Microsoft JhengHei" w:eastAsia="Microsoft JhengHei" w:hAnsi="Microsoft JhengHei" w:cs="Microsoft JhengHei"/>
                <w:i/>
                <w:iCs/>
                <w:color w:val="auto"/>
                <w:sz w:val="22"/>
                <w:szCs w:val="22"/>
                <w:lang w:eastAsia="zh-CN"/>
              </w:rPr>
              <w:t>”</w:t>
            </w:r>
            <w:r w:rsidRPr="00D50EB8">
              <w:rPr>
                <w:rFonts w:ascii="Microsoft JhengHei" w:eastAsia="Microsoft JhengHei" w:hAnsi="Microsoft JhengHei" w:cs="Microsoft JhengHei" w:hint="eastAsia"/>
                <w:i/>
                <w:iCs/>
                <w:color w:val="auto"/>
                <w:sz w:val="22"/>
                <w:szCs w:val="22"/>
                <w:lang w:eastAsia="zh-CN"/>
              </w:rPr>
              <w:t xml:space="preserve"> ，然后输入身份证件号码</w:t>
            </w:r>
          </w:p>
          <w:p w14:paraId="29838E5E" w14:textId="77777777" w:rsidR="00807143" w:rsidRPr="00D50EB8" w:rsidRDefault="00807143" w:rsidP="00EB5AC4">
            <w:pPr>
              <w:pStyle w:val="Default"/>
              <w:rPr>
                <w:rFonts w:ascii="Microsoft JhengHei" w:eastAsia="Microsoft JhengHei" w:hAnsi="Microsoft JhengHei" w:cs="Microsoft JhengHei"/>
                <w:color w:val="auto"/>
                <w:sz w:val="22"/>
                <w:szCs w:val="22"/>
                <w:lang w:eastAsia="zh-CN"/>
              </w:rPr>
            </w:pPr>
          </w:p>
          <w:p w14:paraId="36F9791A" w14:textId="77777777" w:rsidR="00807143" w:rsidRPr="00D50EB8" w:rsidRDefault="00807143" w:rsidP="00144182">
            <w:pPr>
              <w:pStyle w:val="Default"/>
              <w:rPr>
                <w:rFonts w:ascii="Microsoft JhengHei" w:eastAsia="Microsoft JhengHei" w:hAnsi="Microsoft JhengHei" w:cs="Microsoft JhengHei"/>
                <w:b/>
                <w:bCs/>
                <w:color w:val="FF33CC"/>
                <w:sz w:val="22"/>
                <w:szCs w:val="22"/>
                <w:u w:val="single"/>
                <w:lang w:eastAsia="zh-CN"/>
              </w:rPr>
            </w:pPr>
            <w:r w:rsidRPr="00D50EB8">
              <w:rPr>
                <w:rFonts w:ascii="Microsoft JhengHei" w:eastAsia="Microsoft JhengHei" w:hAnsi="Microsoft JhengHei" w:cs="Microsoft JhengHei" w:hint="eastAsia"/>
                <w:b/>
                <w:bCs/>
                <w:color w:val="FF33CC"/>
                <w:sz w:val="22"/>
                <w:szCs w:val="22"/>
                <w:u w:val="single"/>
                <w:lang w:eastAsia="zh-CN"/>
              </w:rPr>
              <w:t>领取预购口罩</w:t>
            </w:r>
            <w:r w:rsidRPr="00D50EB8">
              <w:rPr>
                <w:rFonts w:ascii="等线" w:eastAsia="等线" w:hAnsi="等线" w:cs="Microsoft JhengHei" w:hint="eastAsia"/>
                <w:b/>
                <w:bCs/>
                <w:color w:val="FF33CC"/>
                <w:sz w:val="22"/>
                <w:szCs w:val="22"/>
                <w:u w:val="single"/>
                <w:lang w:eastAsia="zh-CN"/>
              </w:rPr>
              <w:t>：</w:t>
            </w:r>
          </w:p>
          <w:p w14:paraId="1BA7A2D4" w14:textId="77777777" w:rsidR="00807143" w:rsidRPr="00D50EB8" w:rsidRDefault="00807143" w:rsidP="0046371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</w:pPr>
            <w:r w:rsidRPr="00D50EB8">
              <w:rPr>
                <w:rFonts w:ascii="Microsoft JhengHei" w:eastAsia="Microsoft JhengHei" w:hAnsi="Microsoft JhengHei" w:cs="Microsoft JhengHei" w:hint="eastAsia"/>
                <w:color w:val="auto"/>
                <w:sz w:val="22"/>
                <w:szCs w:val="22"/>
                <w:lang w:eastAsia="zh-CN"/>
              </w:rPr>
              <w:t>扫描</w:t>
            </w:r>
          </w:p>
          <w:p w14:paraId="091E6454" w14:textId="77777777" w:rsidR="00807143" w:rsidRPr="00D50EB8" w:rsidRDefault="00807143" w:rsidP="00463715">
            <w:pPr>
              <w:pStyle w:val="Default"/>
              <w:rPr>
                <w:rFonts w:ascii="Calibri" w:hAnsi="Calibri" w:cs="Calibri"/>
                <w:b/>
                <w:color w:val="auto"/>
                <w:sz w:val="22"/>
                <w:szCs w:val="22"/>
                <w:lang w:eastAsia="zh-CN"/>
              </w:rPr>
            </w:pPr>
            <w:r w:rsidRPr="00D50EB8">
              <w:rPr>
                <w:rFonts w:ascii="MS Gothic" w:eastAsia="MS Gothic" w:hAnsi="MS Gothic" w:cs="MS Gothic" w:hint="eastAsia"/>
                <w:color w:val="auto"/>
                <w:sz w:val="22"/>
                <w:szCs w:val="22"/>
                <w:lang w:eastAsia="zh-CN"/>
              </w:rPr>
              <w:t>用来</w:t>
            </w:r>
            <w:r w:rsidRPr="00D50EB8">
              <w:rPr>
                <w:rFonts w:ascii="Microsoft JhengHei" w:eastAsia="Microsoft JhengHei" w:hAnsi="Microsoft JhengHei" w:cs="Microsoft JhengHei" w:hint="eastAsia"/>
                <w:b/>
                <w:color w:val="auto"/>
                <w:sz w:val="22"/>
                <w:szCs w:val="22"/>
                <w:lang w:eastAsia="zh-CN"/>
              </w:rPr>
              <w:t>兑换口罩的二维码</w:t>
            </w:r>
          </w:p>
          <w:p w14:paraId="6DFB9EAA" w14:textId="77777777" w:rsidR="00807143" w:rsidRPr="00D50EB8" w:rsidRDefault="00807143" w:rsidP="0046371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D50EB8">
              <w:rPr>
                <w:rFonts w:ascii="Calibri" w:hAnsi="Calibri" w:cs="Calibri" w:hint="eastAsia"/>
                <w:color w:val="auto"/>
                <w:sz w:val="22"/>
                <w:szCs w:val="22"/>
              </w:rPr>
              <w:t>(</w:t>
            </w:r>
            <w:proofErr w:type="spellStart"/>
            <w:r w:rsidRPr="00D50EB8">
              <w:rPr>
                <w:rFonts w:ascii="宋体" w:hAnsi="宋体" w:cs="MS Gothic" w:hint="eastAsia"/>
                <w:color w:val="auto"/>
                <w:sz w:val="22"/>
                <w:szCs w:val="22"/>
              </w:rPr>
              <w:t>可通</w:t>
            </w:r>
            <w:r w:rsidRPr="00D50EB8">
              <w:rPr>
                <w:rFonts w:ascii="宋体" w:hAnsi="宋体" w:cs="Microsoft JhengHei" w:hint="eastAsia"/>
                <w:color w:val="auto"/>
                <w:sz w:val="22"/>
                <w:szCs w:val="22"/>
              </w:rPr>
              <w:t>过手机或</w:t>
            </w:r>
            <w:proofErr w:type="spellEnd"/>
            <w:r w:rsidRPr="00D50EB8">
              <w:rPr>
                <w:rFonts w:ascii="Calibri" w:hAnsi="Calibri" w:cs="Calibri" w:hint="eastAsia"/>
                <w:color w:val="auto"/>
                <w:sz w:val="22"/>
                <w:szCs w:val="22"/>
              </w:rPr>
              <w:t>staymasked.sg/</w:t>
            </w:r>
            <w:proofErr w:type="spellStart"/>
            <w:r w:rsidRPr="00D50EB8">
              <w:rPr>
                <w:rFonts w:ascii="Calibri" w:hAnsi="Calibri" w:cs="Calibri" w:hint="eastAsia"/>
                <w:color w:val="auto"/>
                <w:sz w:val="22"/>
                <w:szCs w:val="22"/>
              </w:rPr>
              <w:t>buymasks</w:t>
            </w:r>
            <w:r w:rsidRPr="00D50EB8">
              <w:rPr>
                <w:rFonts w:ascii="Microsoft JhengHei" w:eastAsia="Microsoft JhengHei" w:hAnsi="Microsoft JhengHei" w:cs="Microsoft JhengHei" w:hint="eastAsia"/>
                <w:color w:val="auto"/>
                <w:sz w:val="22"/>
                <w:szCs w:val="22"/>
              </w:rPr>
              <w:t>显示</w:t>
            </w:r>
            <w:proofErr w:type="spellEnd"/>
            <w:r w:rsidRPr="00D50EB8">
              <w:rPr>
                <w:rFonts w:ascii="Calibri" w:hAnsi="Calibri" w:cs="Calibri" w:hint="eastAsia"/>
                <w:color w:val="auto"/>
                <w:sz w:val="22"/>
                <w:szCs w:val="22"/>
              </w:rPr>
              <w:t>)</w:t>
            </w:r>
          </w:p>
          <w:p w14:paraId="6902C9C7" w14:textId="77777777" w:rsidR="00807143" w:rsidRPr="00D50EB8" w:rsidRDefault="00807143" w:rsidP="007E09D7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2B03D865" w14:textId="77777777" w:rsidR="00807143" w:rsidRPr="00D50EB8" w:rsidRDefault="00807143" w:rsidP="007E09D7">
            <w:pPr>
              <w:pStyle w:val="Default"/>
              <w:rPr>
                <w:rFonts w:ascii="Calibri" w:hAnsi="Calibri" w:cs="Calibri"/>
                <w:b/>
                <w:bCs/>
                <w:color w:val="FF33CC"/>
                <w:sz w:val="22"/>
                <w:szCs w:val="22"/>
                <w:u w:val="single"/>
              </w:rPr>
            </w:pPr>
          </w:p>
        </w:tc>
      </w:tr>
      <w:tr w:rsidR="00807143" w:rsidRPr="00D50EB8" w14:paraId="2BFD26E7" w14:textId="77777777" w:rsidTr="00807143">
        <w:trPr>
          <w:trHeight w:val="944"/>
        </w:trPr>
        <w:tc>
          <w:tcPr>
            <w:tcW w:w="4045" w:type="dxa"/>
          </w:tcPr>
          <w:p w14:paraId="5FFF7946" w14:textId="77777777" w:rsidR="00807143" w:rsidRPr="00D50EB8" w:rsidRDefault="00807143" w:rsidP="00685BA2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50EB8">
              <w:rPr>
                <w:rFonts w:ascii="Calibri" w:hAnsi="Calibri" w:cs="Calibri"/>
                <w:b/>
                <w:bCs/>
                <w:sz w:val="22"/>
                <w:szCs w:val="22"/>
              </w:rPr>
              <w:t>STEP 3</w:t>
            </w:r>
          </w:p>
          <w:p w14:paraId="66DC6B83" w14:textId="77777777" w:rsidR="00807143" w:rsidRPr="00D50EB8" w:rsidRDefault="00807143" w:rsidP="00515F0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50EB8">
              <w:rPr>
                <w:rFonts w:ascii="Calibri" w:hAnsi="Calibri" w:cs="Calibri"/>
                <w:sz w:val="22"/>
                <w:szCs w:val="22"/>
                <w:lang w:val="en-GB"/>
              </w:rPr>
              <w:t>Take your mask kit from the collection slot below. </w:t>
            </w:r>
          </w:p>
          <w:p w14:paraId="31156ED0" w14:textId="77777777" w:rsidR="00807143" w:rsidRPr="00D50EB8" w:rsidRDefault="00807143" w:rsidP="00685BA2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522" w:type="dxa"/>
          </w:tcPr>
          <w:p w14:paraId="6C3E4580" w14:textId="77777777" w:rsidR="00807143" w:rsidRPr="00D50EB8" w:rsidRDefault="00807143" w:rsidP="001E628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  <w:lang w:eastAsia="zh-CN"/>
              </w:rPr>
            </w:pPr>
            <w:r w:rsidRPr="00D50EB8">
              <w:rPr>
                <w:rFonts w:ascii="Microsoft JhengHei" w:eastAsia="Microsoft JhengHei" w:hAnsi="Microsoft JhengHei" w:cs="Calibri" w:hint="eastAsia"/>
                <w:bCs/>
                <w:sz w:val="22"/>
                <w:szCs w:val="22"/>
                <w:lang w:eastAsia="zh-CN"/>
              </w:rPr>
              <w:t>请从下面的取货</w:t>
            </w:r>
            <w:r w:rsidRPr="00D50EB8">
              <w:rPr>
                <w:rFonts w:ascii="Microsoft JhengHei" w:eastAsia="Microsoft JhengHei" w:hAnsi="Microsoft JhengHei" w:cs="Calibri"/>
                <w:bCs/>
                <w:sz w:val="22"/>
                <w:szCs w:val="22"/>
                <w:lang w:eastAsia="zh-CN"/>
              </w:rPr>
              <w:t>口</w:t>
            </w:r>
            <w:r w:rsidRPr="00D50EB8">
              <w:rPr>
                <w:rFonts w:ascii="Microsoft JhengHei" w:eastAsia="Microsoft JhengHei" w:hAnsi="Microsoft JhengHei" w:cs="Calibri" w:hint="eastAsia"/>
                <w:bCs/>
                <w:sz w:val="22"/>
                <w:szCs w:val="22"/>
                <w:lang w:eastAsia="zh-CN"/>
              </w:rPr>
              <w:t>领取口罩。</w:t>
            </w:r>
          </w:p>
        </w:tc>
      </w:tr>
      <w:tr w:rsidR="00807143" w:rsidRPr="00D50EB8" w14:paraId="1F4F403B" w14:textId="77777777" w:rsidTr="00807143">
        <w:trPr>
          <w:trHeight w:val="1718"/>
        </w:trPr>
        <w:tc>
          <w:tcPr>
            <w:tcW w:w="4045" w:type="dxa"/>
          </w:tcPr>
          <w:p w14:paraId="29CA38DF" w14:textId="77777777" w:rsidR="00807143" w:rsidRPr="00D50EB8" w:rsidRDefault="00807143" w:rsidP="00DE03EE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50EB8">
              <w:rPr>
                <w:rFonts w:ascii="Calibri" w:hAnsi="Calibri" w:cs="Calibri"/>
                <w:b/>
                <w:bCs/>
                <w:sz w:val="22"/>
                <w:szCs w:val="22"/>
              </w:rPr>
              <w:t>Callout under Step 3</w:t>
            </w:r>
          </w:p>
          <w:p w14:paraId="4DF48B64" w14:textId="77777777" w:rsidR="00807143" w:rsidRPr="00D50EB8" w:rsidRDefault="00807143" w:rsidP="00DE03E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  <w:p w14:paraId="39946700" w14:textId="77777777" w:rsidR="00807143" w:rsidRPr="00D50EB8" w:rsidRDefault="00807143" w:rsidP="00515F0D">
            <w:pPr>
              <w:rPr>
                <w:b/>
                <w:lang w:val="en-SG"/>
              </w:rPr>
            </w:pPr>
            <w:r w:rsidRPr="00D50EB8">
              <w:rPr>
                <w:b/>
                <w:bCs/>
              </w:rPr>
              <w:t>COLLECTING OR REDEEMING MORE THAN ONE MASK KIT?</w:t>
            </w:r>
          </w:p>
          <w:p w14:paraId="0D404584" w14:textId="77777777" w:rsidR="00807143" w:rsidRPr="00D50EB8" w:rsidRDefault="00807143" w:rsidP="00515F0D"/>
          <w:p w14:paraId="75B79C9C" w14:textId="77777777" w:rsidR="00807143" w:rsidRPr="00D50EB8" w:rsidRDefault="00807143" w:rsidP="00515F0D">
            <w:pPr>
              <w:rPr>
                <w:lang w:val="en-SG"/>
              </w:rPr>
            </w:pPr>
            <w:r w:rsidRPr="00D50EB8">
              <w:t>Please repeat the steps for each kit you pre-ordered. Mask kits are dispensed one at a time. The same redemption QR Code will work to redeem all your pre-orders.</w:t>
            </w:r>
          </w:p>
          <w:p w14:paraId="20000DB3" w14:textId="77777777" w:rsidR="00807143" w:rsidRPr="00D50EB8" w:rsidRDefault="00807143" w:rsidP="00515F0D"/>
          <w:p w14:paraId="3D1A5DC6" w14:textId="77777777" w:rsidR="00807143" w:rsidRPr="00D50EB8" w:rsidRDefault="00807143" w:rsidP="00515F0D">
            <w:pPr>
              <w:rPr>
                <w:lang w:val="en-SG"/>
              </w:rPr>
            </w:pPr>
            <w:r w:rsidRPr="00D50EB8">
              <w:lastRenderedPageBreak/>
              <w:t xml:space="preserve">To purchase additional mask kits, visit </w:t>
            </w:r>
            <w:r w:rsidRPr="00D50EB8">
              <w:rPr>
                <w:b/>
                <w:bCs/>
              </w:rPr>
              <w:t>stayprepared.sg/</w:t>
            </w:r>
            <w:proofErr w:type="spellStart"/>
            <w:r w:rsidRPr="00D50EB8">
              <w:rPr>
                <w:b/>
                <w:bCs/>
              </w:rPr>
              <w:t>buymasks</w:t>
            </w:r>
            <w:proofErr w:type="spellEnd"/>
            <w:r w:rsidRPr="00D50EB8">
              <w:t xml:space="preserve">. </w:t>
            </w:r>
            <w:r w:rsidRPr="00D50EB8">
              <w:br/>
              <w:t>MASKS CANNOT BE BOUGHT THROUGH VENDING MACHINES</w:t>
            </w:r>
          </w:p>
          <w:p w14:paraId="378C554A" w14:textId="77777777" w:rsidR="00807143" w:rsidRPr="00D50EB8" w:rsidRDefault="00807143" w:rsidP="00DE03EE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522" w:type="dxa"/>
          </w:tcPr>
          <w:p w14:paraId="1DB0C1FD" w14:textId="77777777" w:rsidR="00807143" w:rsidRPr="00D50EB8" w:rsidRDefault="00807143" w:rsidP="00DE03EE">
            <w:pPr>
              <w:pStyle w:val="Default"/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  <w:p w14:paraId="210ED30A" w14:textId="77777777" w:rsidR="00807143" w:rsidRPr="00D50EB8" w:rsidRDefault="00807143" w:rsidP="00DE03EE">
            <w:pPr>
              <w:pStyle w:val="Default"/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  <w:p w14:paraId="50C2EF16" w14:textId="77777777" w:rsidR="00807143" w:rsidRPr="00D50EB8" w:rsidRDefault="00807143" w:rsidP="00DE03EE">
            <w:pPr>
              <w:pStyle w:val="Default"/>
              <w:rPr>
                <w:rFonts w:ascii="Microsoft JhengHei" w:eastAsia="等线" w:hAnsi="Microsoft JhengHei" w:cs="Microsoft JhengHei"/>
                <w:b/>
                <w:sz w:val="22"/>
                <w:szCs w:val="22"/>
                <w:lang w:eastAsia="zh-CN"/>
              </w:rPr>
            </w:pPr>
            <w:r w:rsidRPr="00D50EB8">
              <w:rPr>
                <w:rFonts w:ascii="MS Gothic" w:eastAsia="MS Gothic" w:hAnsi="MS Gothic" w:cs="MS Gothic" w:hint="eastAsia"/>
                <w:b/>
                <w:sz w:val="22"/>
                <w:szCs w:val="22"/>
                <w:lang w:eastAsia="zh-CN"/>
              </w:rPr>
              <w:t>欲</w:t>
            </w:r>
            <w:r w:rsidRPr="00D50EB8">
              <w:rPr>
                <w:rFonts w:ascii="Microsoft JhengHei" w:eastAsia="Microsoft JhengHei" w:hAnsi="Microsoft JhengHei" w:cs="Microsoft JhengHei" w:hint="eastAsia"/>
                <w:b/>
                <w:sz w:val="22"/>
                <w:szCs w:val="22"/>
                <w:lang w:eastAsia="zh-CN"/>
              </w:rPr>
              <w:t>领取或兑换一</w:t>
            </w:r>
            <w:r w:rsidRPr="00D50EB8">
              <w:rPr>
                <w:rFonts w:ascii="Microsoft JhengHei" w:eastAsia="等线" w:hAnsi="Microsoft JhengHei" w:cs="Microsoft JhengHei"/>
                <w:b/>
                <w:sz w:val="22"/>
                <w:szCs w:val="22"/>
                <w:lang w:eastAsia="zh-CN"/>
              </w:rPr>
              <w:t>套</w:t>
            </w:r>
            <w:r w:rsidRPr="00D50EB8">
              <w:rPr>
                <w:rFonts w:ascii="Microsoft JhengHei" w:eastAsia="Microsoft JhengHei" w:hAnsi="Microsoft JhengHei" w:cs="Microsoft JhengHei" w:hint="eastAsia"/>
                <w:b/>
                <w:sz w:val="22"/>
                <w:szCs w:val="22"/>
                <w:lang w:eastAsia="zh-CN"/>
              </w:rPr>
              <w:t>以上的口罩？</w:t>
            </w:r>
          </w:p>
          <w:p w14:paraId="615B11A1" w14:textId="77777777" w:rsidR="00807143" w:rsidRPr="00D50EB8" w:rsidRDefault="00807143" w:rsidP="00DE03EE">
            <w:pPr>
              <w:pStyle w:val="Default"/>
              <w:rPr>
                <w:rFonts w:ascii="Microsoft JhengHei" w:eastAsia="等线" w:hAnsi="Microsoft JhengHei" w:cs="Microsoft JhengHei"/>
                <w:sz w:val="22"/>
                <w:szCs w:val="22"/>
                <w:lang w:eastAsia="zh-CN"/>
              </w:rPr>
            </w:pPr>
          </w:p>
          <w:p w14:paraId="7DC04A3E" w14:textId="77777777" w:rsidR="00807143" w:rsidRPr="00D50EB8" w:rsidRDefault="00807143" w:rsidP="00DE03EE">
            <w:pPr>
              <w:pStyle w:val="Default"/>
              <w:rPr>
                <w:rFonts w:ascii="Microsoft JhengHei" w:eastAsia="等线" w:hAnsi="Microsoft JhengHei" w:cs="Microsoft JhengHei"/>
                <w:sz w:val="22"/>
                <w:szCs w:val="22"/>
                <w:lang w:eastAsia="zh-CN"/>
              </w:rPr>
            </w:pPr>
            <w:r w:rsidRPr="00D50EB8">
              <w:rPr>
                <w:rFonts w:ascii="Microsoft JhengHei" w:eastAsia="Microsoft JhengHei" w:hAnsi="Microsoft JhengHei" w:cs="Microsoft JhengHei" w:hint="eastAsia"/>
                <w:sz w:val="22"/>
                <w:szCs w:val="22"/>
                <w:lang w:eastAsia="zh-CN"/>
              </w:rPr>
              <w:t>请重复以上步骤，自动发放机一次只能发放一</w:t>
            </w:r>
            <w:r w:rsidRPr="00D50EB8">
              <w:rPr>
                <w:rFonts w:ascii="Microsoft JhengHei" w:eastAsia="等线" w:hAnsi="Microsoft JhengHei" w:cs="Microsoft JhengHei"/>
                <w:sz w:val="22"/>
                <w:szCs w:val="22"/>
                <w:lang w:eastAsia="zh-CN"/>
              </w:rPr>
              <w:t>套</w:t>
            </w:r>
            <w:r w:rsidRPr="00D50EB8">
              <w:rPr>
                <w:rFonts w:ascii="Microsoft JhengHei" w:eastAsia="Microsoft JhengHei" w:hAnsi="Microsoft JhengHei" w:cs="Microsoft JhengHei" w:hint="eastAsia"/>
                <w:sz w:val="22"/>
                <w:szCs w:val="22"/>
                <w:lang w:eastAsia="zh-CN"/>
              </w:rPr>
              <w:t>口罩。同一个兑换预购口罩的二维码，可领取所有预购口罩。</w:t>
            </w:r>
          </w:p>
          <w:p w14:paraId="54ED16EC" w14:textId="77777777" w:rsidR="00807143" w:rsidRPr="00D50EB8" w:rsidRDefault="00807143" w:rsidP="00DE03EE">
            <w:pPr>
              <w:pStyle w:val="Default"/>
              <w:rPr>
                <w:rFonts w:ascii="Microsoft JhengHei" w:eastAsia="等线" w:hAnsi="Microsoft JhengHei" w:cs="Microsoft JhengHei"/>
                <w:sz w:val="22"/>
                <w:szCs w:val="22"/>
                <w:lang w:eastAsia="zh-CN"/>
              </w:rPr>
            </w:pPr>
          </w:p>
          <w:p w14:paraId="269532E1" w14:textId="25EC0DD2" w:rsidR="00807143" w:rsidRDefault="00807143" w:rsidP="00DE03EE">
            <w:pPr>
              <w:pStyle w:val="Default"/>
              <w:rPr>
                <w:rFonts w:ascii="宋体" w:hAnsi="宋体" w:cs="MS Gothic"/>
                <w:sz w:val="22"/>
                <w:szCs w:val="22"/>
                <w:lang w:eastAsia="zh-CN"/>
              </w:rPr>
            </w:pPr>
            <w:r w:rsidRPr="00D50EB8">
              <w:rPr>
                <w:rFonts w:ascii="MS Gothic" w:eastAsia="MS Gothic" w:hAnsi="MS Gothic" w:cs="MS Gothic" w:hint="eastAsia"/>
                <w:sz w:val="22"/>
                <w:szCs w:val="22"/>
                <w:lang w:eastAsia="zh-CN"/>
              </w:rPr>
              <w:t>如需</w:t>
            </w:r>
            <w:r w:rsidRPr="00D50EB8">
              <w:rPr>
                <w:rFonts w:ascii="Microsoft JhengHei" w:eastAsia="Microsoft JhengHei" w:hAnsi="Microsoft JhengHei" w:cs="Microsoft JhengHei" w:hint="eastAsia"/>
                <w:sz w:val="22"/>
                <w:szCs w:val="22"/>
                <w:lang w:eastAsia="zh-CN"/>
              </w:rPr>
              <w:t>购买额外口罩，请在</w:t>
            </w:r>
            <w:r w:rsidRPr="00D50EB8">
              <w:rPr>
                <w:rFonts w:ascii="Calibri" w:hAnsi="Calibri" w:cs="Calibri"/>
                <w:b/>
                <w:sz w:val="22"/>
                <w:szCs w:val="22"/>
                <w:lang w:eastAsia="zh-CN"/>
              </w:rPr>
              <w:t xml:space="preserve">stayprepared.sg / </w:t>
            </w:r>
            <w:proofErr w:type="spellStart"/>
            <w:r w:rsidRPr="00D50EB8">
              <w:rPr>
                <w:rFonts w:ascii="Calibri" w:hAnsi="Calibri" w:cs="Calibri"/>
                <w:b/>
                <w:sz w:val="22"/>
                <w:szCs w:val="22"/>
                <w:lang w:eastAsia="zh-CN"/>
              </w:rPr>
              <w:t>buymasks</w:t>
            </w:r>
            <w:proofErr w:type="spellEnd"/>
            <w:r w:rsidRPr="00D50EB8">
              <w:rPr>
                <w:rFonts w:ascii="Microsoft JhengHei" w:eastAsia="Microsoft JhengHei" w:hAnsi="Microsoft JhengHei" w:cs="Microsoft JhengHei" w:hint="eastAsia"/>
                <w:sz w:val="22"/>
                <w:szCs w:val="22"/>
                <w:lang w:eastAsia="zh-CN"/>
              </w:rPr>
              <w:t>预购。</w:t>
            </w:r>
            <w:r w:rsidRPr="00D50EB8">
              <w:rPr>
                <w:rFonts w:ascii="宋体" w:hAnsi="宋体" w:cs="MS Gothic" w:hint="eastAsia"/>
                <w:sz w:val="22"/>
                <w:szCs w:val="22"/>
                <w:lang w:eastAsia="zh-CN"/>
              </w:rPr>
              <w:t>无法从自</w:t>
            </w:r>
            <w:r w:rsidRPr="00D50EB8">
              <w:rPr>
                <w:rFonts w:ascii="宋体" w:hAnsi="宋体" w:cs="Microsoft JhengHei" w:hint="eastAsia"/>
                <w:sz w:val="22"/>
                <w:szCs w:val="22"/>
                <w:lang w:eastAsia="zh-CN"/>
              </w:rPr>
              <w:t>动发</w:t>
            </w:r>
            <w:r w:rsidRPr="00D50EB8">
              <w:rPr>
                <w:rFonts w:ascii="宋体" w:hAnsi="宋体" w:cs="MS Gothic" w:hint="eastAsia"/>
                <w:sz w:val="22"/>
                <w:szCs w:val="22"/>
                <w:lang w:eastAsia="zh-CN"/>
              </w:rPr>
              <w:t>放机上直接</w:t>
            </w:r>
            <w:r w:rsidRPr="00D50EB8">
              <w:rPr>
                <w:rFonts w:ascii="宋体" w:hAnsi="宋体" w:cs="Microsoft JhengHei" w:hint="eastAsia"/>
                <w:sz w:val="22"/>
                <w:szCs w:val="22"/>
                <w:lang w:eastAsia="zh-CN"/>
              </w:rPr>
              <w:t>购买</w:t>
            </w:r>
            <w:r w:rsidRPr="00D50EB8">
              <w:rPr>
                <w:rFonts w:ascii="宋体" w:hAnsi="宋体" w:cs="MS Gothic" w:hint="eastAsia"/>
                <w:sz w:val="22"/>
                <w:szCs w:val="22"/>
                <w:lang w:eastAsia="zh-CN"/>
              </w:rPr>
              <w:t>口罩。</w:t>
            </w:r>
          </w:p>
          <w:p w14:paraId="6BDB074E" w14:textId="77777777" w:rsidR="00620CFB" w:rsidRPr="00D50EB8" w:rsidRDefault="00620CFB" w:rsidP="00DE03EE">
            <w:pPr>
              <w:pStyle w:val="Default"/>
              <w:rPr>
                <w:rFonts w:ascii="MS Gothic" w:eastAsia="等线" w:hAnsi="MS Gothic" w:cs="MS Gothic" w:hint="eastAsia"/>
                <w:sz w:val="22"/>
                <w:szCs w:val="22"/>
                <w:lang w:eastAsia="zh-CN"/>
              </w:rPr>
            </w:pPr>
          </w:p>
          <w:p w14:paraId="44CD9EBB" w14:textId="77777777" w:rsidR="00807143" w:rsidRPr="00D50EB8" w:rsidRDefault="00807143" w:rsidP="00573792">
            <w:pPr>
              <w:autoSpaceDE w:val="0"/>
              <w:autoSpaceDN w:val="0"/>
              <w:adjustRightInd w:val="0"/>
              <w:rPr>
                <w:rFonts w:ascii="Calibri" w:eastAsia="等线" w:hAnsi="Calibri" w:cs="Calibri"/>
                <w:sz w:val="22"/>
                <w:szCs w:val="22"/>
                <w:lang w:eastAsia="zh-CN"/>
              </w:rPr>
            </w:pPr>
          </w:p>
        </w:tc>
      </w:tr>
      <w:tr w:rsidR="00807143" w:rsidRPr="00437B04" w14:paraId="375F1977" w14:textId="77777777" w:rsidTr="00807143">
        <w:trPr>
          <w:trHeight w:val="710"/>
        </w:trPr>
        <w:tc>
          <w:tcPr>
            <w:tcW w:w="4045" w:type="dxa"/>
          </w:tcPr>
          <w:p w14:paraId="3E5FD82C" w14:textId="030937A0" w:rsidR="00807143" w:rsidRPr="00D50EB8" w:rsidRDefault="00807143" w:rsidP="00685BA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50EB8">
              <w:rPr>
                <w:rFonts w:ascii="Calibri" w:hAnsi="Calibri" w:cs="Calibri"/>
                <w:sz w:val="22"/>
                <w:szCs w:val="22"/>
              </w:rPr>
              <w:lastRenderedPageBreak/>
              <w:t>For enquiries, call our hotline: 1800-738-2000 (9am – 9pm, excluding public holidays)</w:t>
            </w:r>
          </w:p>
        </w:tc>
        <w:tc>
          <w:tcPr>
            <w:tcW w:w="10522" w:type="dxa"/>
          </w:tcPr>
          <w:p w14:paraId="26FC7A9A" w14:textId="77777777" w:rsidR="00DA065C" w:rsidRDefault="00807143" w:rsidP="00685BA2">
            <w:pPr>
              <w:pStyle w:val="Defaul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D50EB8">
              <w:rPr>
                <w:rFonts w:ascii="MS Gothic" w:eastAsia="MS Gothic" w:hAnsi="MS Gothic" w:cs="MS Gothic" w:hint="eastAsia"/>
                <w:sz w:val="22"/>
                <w:szCs w:val="22"/>
                <w:lang w:eastAsia="zh-CN"/>
              </w:rPr>
              <w:t>咨</w:t>
            </w:r>
            <w:r w:rsidRPr="00D50EB8">
              <w:rPr>
                <w:rFonts w:ascii="Microsoft JhengHei" w:eastAsia="Microsoft JhengHei" w:hAnsi="Microsoft JhengHei" w:cs="Microsoft JhengHei" w:hint="eastAsia"/>
                <w:sz w:val="22"/>
                <w:szCs w:val="22"/>
                <w:lang w:eastAsia="zh-CN"/>
              </w:rPr>
              <w:t>询热线</w:t>
            </w:r>
            <w:r w:rsidRPr="00D50EB8">
              <w:rPr>
                <w:rFonts w:ascii="Calibri" w:hAnsi="Calibri" w:cs="Calibri" w:hint="eastAsia"/>
                <w:sz w:val="22"/>
                <w:szCs w:val="22"/>
                <w:lang w:eastAsia="zh-CN"/>
              </w:rPr>
              <w:t xml:space="preserve">: 1800-738-2000 </w:t>
            </w:r>
          </w:p>
          <w:p w14:paraId="7DF4E76C" w14:textId="4A868DD8" w:rsidR="00807143" w:rsidRPr="00807143" w:rsidRDefault="00807143" w:rsidP="00685BA2">
            <w:pPr>
              <w:pStyle w:val="Defaul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D50EB8">
              <w:rPr>
                <w:rFonts w:ascii="Calibri" w:hAnsi="Calibri" w:cs="Calibri" w:hint="eastAsia"/>
                <w:sz w:val="22"/>
                <w:szCs w:val="22"/>
                <w:lang w:eastAsia="zh-CN"/>
              </w:rPr>
              <w:t>(</w:t>
            </w:r>
            <w:r w:rsidRPr="00D50EB8">
              <w:rPr>
                <w:rFonts w:ascii="MS Gothic" w:eastAsia="MS Gothic" w:hAnsi="MS Gothic" w:cs="MS Gothic" w:hint="eastAsia"/>
                <w:sz w:val="22"/>
                <w:szCs w:val="22"/>
                <w:lang w:eastAsia="zh-CN"/>
              </w:rPr>
              <w:t>上午</w:t>
            </w:r>
            <w:r w:rsidRPr="00D50EB8">
              <w:rPr>
                <w:rFonts w:ascii="Calibri" w:hAnsi="Calibri" w:cs="Calibri" w:hint="eastAsia"/>
                <w:sz w:val="22"/>
                <w:szCs w:val="22"/>
                <w:lang w:eastAsia="zh-CN"/>
              </w:rPr>
              <w:t xml:space="preserve">9 </w:t>
            </w:r>
            <w:r w:rsidRPr="00D50EB8">
              <w:rPr>
                <w:rFonts w:ascii="MS Gothic" w:eastAsia="MS Gothic" w:hAnsi="MS Gothic" w:cs="MS Gothic" w:hint="eastAsia"/>
                <w:sz w:val="22"/>
                <w:szCs w:val="22"/>
                <w:lang w:eastAsia="zh-CN"/>
              </w:rPr>
              <w:t>点</w:t>
            </w:r>
            <w:r w:rsidRPr="00D50EB8">
              <w:rPr>
                <w:rFonts w:ascii="Calibri" w:hAnsi="Calibri" w:cs="Calibri"/>
                <w:sz w:val="22"/>
                <w:szCs w:val="22"/>
                <w:lang w:eastAsia="zh-CN"/>
              </w:rPr>
              <w:t>—</w:t>
            </w:r>
            <w:r w:rsidRPr="00D50EB8">
              <w:rPr>
                <w:rFonts w:ascii="MS Gothic" w:eastAsia="MS Gothic" w:hAnsi="MS Gothic" w:cs="MS Gothic" w:hint="eastAsia"/>
                <w:sz w:val="22"/>
                <w:szCs w:val="22"/>
                <w:lang w:eastAsia="zh-CN"/>
              </w:rPr>
              <w:t>晚上</w:t>
            </w:r>
            <w:r w:rsidRPr="00D50EB8">
              <w:rPr>
                <w:rFonts w:ascii="Calibri" w:hAnsi="Calibri" w:cs="Calibri" w:hint="eastAsia"/>
                <w:sz w:val="22"/>
                <w:szCs w:val="22"/>
                <w:lang w:eastAsia="zh-CN"/>
              </w:rPr>
              <w:t xml:space="preserve">9 </w:t>
            </w:r>
            <w:r w:rsidRPr="00D50EB8">
              <w:rPr>
                <w:rFonts w:ascii="MS Gothic" w:eastAsia="MS Gothic" w:hAnsi="MS Gothic" w:cs="MS Gothic" w:hint="eastAsia"/>
                <w:sz w:val="22"/>
                <w:szCs w:val="22"/>
                <w:lang w:eastAsia="zh-CN"/>
              </w:rPr>
              <w:t>点，公共假日除外</w:t>
            </w:r>
            <w:r w:rsidRPr="00D50EB8">
              <w:rPr>
                <w:rFonts w:ascii="Calibri" w:hAnsi="Calibri" w:cs="Calibri" w:hint="eastAsia"/>
                <w:sz w:val="22"/>
                <w:szCs w:val="22"/>
                <w:lang w:eastAsia="zh-CN"/>
              </w:rPr>
              <w:t>)</w:t>
            </w:r>
          </w:p>
        </w:tc>
      </w:tr>
      <w:tr w:rsidR="00807143" w:rsidRPr="00437B04" w14:paraId="73AD00EE" w14:textId="77777777" w:rsidTr="00807143">
        <w:trPr>
          <w:trHeight w:val="710"/>
        </w:trPr>
        <w:tc>
          <w:tcPr>
            <w:tcW w:w="4045" w:type="dxa"/>
          </w:tcPr>
          <w:p w14:paraId="5660AE30" w14:textId="77777777" w:rsidR="00807143" w:rsidRPr="00350B24" w:rsidRDefault="00807143" w:rsidP="007E09D7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0522" w:type="dxa"/>
          </w:tcPr>
          <w:p w14:paraId="56075DF9" w14:textId="77777777" w:rsidR="00807143" w:rsidRPr="00C87042" w:rsidRDefault="00807143" w:rsidP="00E10D73">
            <w:pPr>
              <w:rPr>
                <w:sz w:val="18"/>
                <w:szCs w:val="18"/>
                <w:lang w:eastAsia="zh-CN"/>
              </w:rPr>
            </w:pPr>
          </w:p>
        </w:tc>
      </w:tr>
    </w:tbl>
    <w:p w14:paraId="4F09A4BE" w14:textId="77777777" w:rsidR="00437B04" w:rsidRPr="00437B04" w:rsidRDefault="00437B04">
      <w:pPr>
        <w:spacing w:line="276" w:lineRule="auto"/>
        <w:rPr>
          <w:rFonts w:ascii="Calibri" w:eastAsia="Times New Roman" w:hAnsi="Calibri"/>
          <w:b/>
          <w:color w:val="0070C0"/>
          <w:sz w:val="22"/>
          <w:lang w:val="en-SG" w:eastAsia="zh-CN"/>
        </w:rPr>
      </w:pPr>
    </w:p>
    <w:sectPr w:rsidR="00437B04" w:rsidRPr="00437B04" w:rsidSect="000F0F7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23811" w:code="8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570A3" w14:textId="77777777" w:rsidR="0062041E" w:rsidRPr="00437B04" w:rsidRDefault="0062041E">
      <w:pPr>
        <w:rPr>
          <w:rFonts w:eastAsia="Times New Roman"/>
        </w:rPr>
      </w:pPr>
      <w:r w:rsidRPr="00437B04">
        <w:rPr>
          <w:rFonts w:eastAsia="Times New Roman"/>
        </w:rPr>
        <w:separator/>
      </w:r>
    </w:p>
  </w:endnote>
  <w:endnote w:type="continuationSeparator" w:id="0">
    <w:p w14:paraId="15E01B1B" w14:textId="77777777" w:rsidR="0062041E" w:rsidRPr="00437B04" w:rsidRDefault="0062041E">
      <w:pPr>
        <w:rPr>
          <w:rFonts w:eastAsia="Times New Roman"/>
        </w:rPr>
      </w:pPr>
      <w:r w:rsidRPr="00437B04">
        <w:rPr>
          <w:rFonts w:eastAsia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D0EB7" w14:textId="77777777" w:rsidR="00AF1EB6" w:rsidRDefault="00AF1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C5E44" w14:textId="77777777" w:rsidR="00437B04" w:rsidRPr="00437B04" w:rsidRDefault="00437B04">
    <w:pPr>
      <w:pStyle w:val="Footer"/>
      <w:jc w:val="center"/>
      <w:rPr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56310" w14:textId="77777777" w:rsidR="00AF1EB6" w:rsidRDefault="00AF1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9C6C3" w14:textId="77777777" w:rsidR="0062041E" w:rsidRPr="00437B04" w:rsidRDefault="0062041E">
      <w:pPr>
        <w:rPr>
          <w:rFonts w:eastAsia="Times New Roman"/>
        </w:rPr>
      </w:pPr>
      <w:r w:rsidRPr="00437B04">
        <w:rPr>
          <w:rFonts w:eastAsia="Times New Roman"/>
        </w:rPr>
        <w:separator/>
      </w:r>
    </w:p>
  </w:footnote>
  <w:footnote w:type="continuationSeparator" w:id="0">
    <w:p w14:paraId="73EFF9A1" w14:textId="77777777" w:rsidR="0062041E" w:rsidRPr="00437B04" w:rsidRDefault="0062041E">
      <w:pPr>
        <w:rPr>
          <w:rFonts w:eastAsia="Times New Roman"/>
        </w:rPr>
      </w:pPr>
      <w:r w:rsidRPr="00437B04">
        <w:rPr>
          <w:rFonts w:eastAsia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B9C8" w14:textId="77777777" w:rsidR="00AF1EB6" w:rsidRDefault="00AF1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65298" w14:textId="4D762CC3" w:rsidR="00437B04" w:rsidRPr="00437B04" w:rsidRDefault="00437B04">
    <w:pPr>
      <w:pStyle w:val="Header"/>
      <w:rPr>
        <w:szCs w:val="24"/>
      </w:rPr>
    </w:pPr>
  </w:p>
  <w:p w14:paraId="2BCB752D" w14:textId="77777777" w:rsidR="00437B04" w:rsidRPr="00437B04" w:rsidRDefault="00437B04">
    <w:pPr>
      <w:pStyle w:val="Header"/>
      <w:rPr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41762" w14:textId="77777777" w:rsidR="00AF1EB6" w:rsidRDefault="00AF1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C46"/>
    <w:multiLevelType w:val="hybridMultilevel"/>
    <w:tmpl w:val="F0CC6D4C"/>
    <w:lvl w:ilvl="0" w:tplc="7874654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F8C"/>
    <w:multiLevelType w:val="hybridMultilevel"/>
    <w:tmpl w:val="47DE72C2"/>
    <w:lvl w:ilvl="0" w:tplc="E7368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2D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C3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942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0CE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41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A2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A5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EB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1E03A4"/>
    <w:multiLevelType w:val="hybridMultilevel"/>
    <w:tmpl w:val="9AECD216"/>
    <w:lvl w:ilvl="0" w:tplc="4AD2B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04D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E5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70A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8A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83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3AD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C2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E0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F25E99"/>
    <w:multiLevelType w:val="hybridMultilevel"/>
    <w:tmpl w:val="B12A16F2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30A0FC9"/>
    <w:multiLevelType w:val="hybridMultilevel"/>
    <w:tmpl w:val="91CA8028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F2B755D"/>
    <w:multiLevelType w:val="hybridMultilevel"/>
    <w:tmpl w:val="AC3C04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05F0E"/>
    <w:multiLevelType w:val="hybridMultilevel"/>
    <w:tmpl w:val="E7C4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00F0C"/>
    <w:multiLevelType w:val="hybridMultilevel"/>
    <w:tmpl w:val="DDF6A71C"/>
    <w:lvl w:ilvl="0" w:tplc="83D85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566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54F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8A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07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82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080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1C1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05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5484B8C"/>
    <w:multiLevelType w:val="hybridMultilevel"/>
    <w:tmpl w:val="E3B40808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A22751C"/>
    <w:multiLevelType w:val="hybridMultilevel"/>
    <w:tmpl w:val="BF186F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40F18"/>
    <w:multiLevelType w:val="hybridMultilevel"/>
    <w:tmpl w:val="8BD60CF0"/>
    <w:lvl w:ilvl="0" w:tplc="BEF08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2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A6B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B0C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645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AE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E46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AF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F0D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C6674B"/>
    <w:multiLevelType w:val="hybridMultilevel"/>
    <w:tmpl w:val="DCD2F1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02A8C"/>
    <w:multiLevelType w:val="hybridMultilevel"/>
    <w:tmpl w:val="47529F40"/>
    <w:lvl w:ilvl="0" w:tplc="4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D9FA0ACA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4FEA120D"/>
    <w:multiLevelType w:val="hybridMultilevel"/>
    <w:tmpl w:val="3F6A210C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644FF"/>
    <w:multiLevelType w:val="hybridMultilevel"/>
    <w:tmpl w:val="157CBC48"/>
    <w:lvl w:ilvl="0" w:tplc="0DB8D0B4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7D3A9C"/>
    <w:multiLevelType w:val="hybridMultilevel"/>
    <w:tmpl w:val="6078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84398"/>
    <w:multiLevelType w:val="hybridMultilevel"/>
    <w:tmpl w:val="CFA21E2A"/>
    <w:lvl w:ilvl="0" w:tplc="A49A4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AAF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784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BC0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28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6A4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D40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78F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68E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9F36BD9"/>
    <w:multiLevelType w:val="hybridMultilevel"/>
    <w:tmpl w:val="4B08084E"/>
    <w:lvl w:ilvl="0" w:tplc="F3243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E87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C7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8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E8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E09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4F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C1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88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CF00CE5"/>
    <w:multiLevelType w:val="hybridMultilevel"/>
    <w:tmpl w:val="B1326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C7113"/>
    <w:multiLevelType w:val="hybridMultilevel"/>
    <w:tmpl w:val="7F74095E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FD15C51"/>
    <w:multiLevelType w:val="hybridMultilevel"/>
    <w:tmpl w:val="A654867A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3111662">
    <w:abstractNumId w:val="4"/>
  </w:num>
  <w:num w:numId="2" w16cid:durableId="1328510334">
    <w:abstractNumId w:val="9"/>
  </w:num>
  <w:num w:numId="3" w16cid:durableId="1264916648">
    <w:abstractNumId w:val="5"/>
  </w:num>
  <w:num w:numId="4" w16cid:durableId="286276558">
    <w:abstractNumId w:val="11"/>
  </w:num>
  <w:num w:numId="5" w16cid:durableId="147670354">
    <w:abstractNumId w:val="13"/>
  </w:num>
  <w:num w:numId="6" w16cid:durableId="349451707">
    <w:abstractNumId w:val="8"/>
  </w:num>
  <w:num w:numId="7" w16cid:durableId="614217216">
    <w:abstractNumId w:val="20"/>
  </w:num>
  <w:num w:numId="8" w16cid:durableId="1983150271">
    <w:abstractNumId w:val="12"/>
  </w:num>
  <w:num w:numId="9" w16cid:durableId="504052020">
    <w:abstractNumId w:val="19"/>
  </w:num>
  <w:num w:numId="10" w16cid:durableId="1868592013">
    <w:abstractNumId w:val="0"/>
  </w:num>
  <w:num w:numId="11" w16cid:durableId="1112746774">
    <w:abstractNumId w:val="3"/>
  </w:num>
  <w:num w:numId="12" w16cid:durableId="368603217">
    <w:abstractNumId w:val="14"/>
  </w:num>
  <w:num w:numId="13" w16cid:durableId="952442003">
    <w:abstractNumId w:val="18"/>
  </w:num>
  <w:num w:numId="14" w16cid:durableId="893853027">
    <w:abstractNumId w:val="6"/>
  </w:num>
  <w:num w:numId="15" w16cid:durableId="723522724">
    <w:abstractNumId w:val="15"/>
  </w:num>
  <w:num w:numId="16" w16cid:durableId="260454319">
    <w:abstractNumId w:val="10"/>
  </w:num>
  <w:num w:numId="17" w16cid:durableId="527135623">
    <w:abstractNumId w:val="1"/>
  </w:num>
  <w:num w:numId="18" w16cid:durableId="1013608105">
    <w:abstractNumId w:val="16"/>
  </w:num>
  <w:num w:numId="19" w16cid:durableId="464473305">
    <w:abstractNumId w:val="7"/>
  </w:num>
  <w:num w:numId="20" w16cid:durableId="8260571">
    <w:abstractNumId w:val="17"/>
  </w:num>
  <w:num w:numId="21" w16cid:durableId="319508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B53"/>
    <w:rsid w:val="00000874"/>
    <w:rsid w:val="00003322"/>
    <w:rsid w:val="000075ED"/>
    <w:rsid w:val="00010892"/>
    <w:rsid w:val="00013A09"/>
    <w:rsid w:val="00014D29"/>
    <w:rsid w:val="00015288"/>
    <w:rsid w:val="00015BCF"/>
    <w:rsid w:val="000177EB"/>
    <w:rsid w:val="0002321E"/>
    <w:rsid w:val="00024E81"/>
    <w:rsid w:val="00027A5C"/>
    <w:rsid w:val="00031151"/>
    <w:rsid w:val="00032DC4"/>
    <w:rsid w:val="000335B3"/>
    <w:rsid w:val="00034F08"/>
    <w:rsid w:val="000408C3"/>
    <w:rsid w:val="000408E2"/>
    <w:rsid w:val="00045255"/>
    <w:rsid w:val="00051019"/>
    <w:rsid w:val="00054C8A"/>
    <w:rsid w:val="00060903"/>
    <w:rsid w:val="00063017"/>
    <w:rsid w:val="0006707D"/>
    <w:rsid w:val="000679F1"/>
    <w:rsid w:val="00070D3F"/>
    <w:rsid w:val="00072709"/>
    <w:rsid w:val="00080599"/>
    <w:rsid w:val="00080F12"/>
    <w:rsid w:val="0008122F"/>
    <w:rsid w:val="00083A78"/>
    <w:rsid w:val="00083E4A"/>
    <w:rsid w:val="000843F3"/>
    <w:rsid w:val="000928E2"/>
    <w:rsid w:val="0009555F"/>
    <w:rsid w:val="00097E2D"/>
    <w:rsid w:val="000A452E"/>
    <w:rsid w:val="000A589E"/>
    <w:rsid w:val="000A608E"/>
    <w:rsid w:val="000A7A69"/>
    <w:rsid w:val="000B26B5"/>
    <w:rsid w:val="000B7DC3"/>
    <w:rsid w:val="000C0090"/>
    <w:rsid w:val="000C11C0"/>
    <w:rsid w:val="000C1A3F"/>
    <w:rsid w:val="000C22C4"/>
    <w:rsid w:val="000C30CC"/>
    <w:rsid w:val="000C4093"/>
    <w:rsid w:val="000C4860"/>
    <w:rsid w:val="000C4A48"/>
    <w:rsid w:val="000C6779"/>
    <w:rsid w:val="000C71E5"/>
    <w:rsid w:val="000D3DBB"/>
    <w:rsid w:val="000E0D20"/>
    <w:rsid w:val="000E33B1"/>
    <w:rsid w:val="000E45CA"/>
    <w:rsid w:val="000E7A94"/>
    <w:rsid w:val="000F0CA0"/>
    <w:rsid w:val="000F0F76"/>
    <w:rsid w:val="000F5FC0"/>
    <w:rsid w:val="000F6601"/>
    <w:rsid w:val="00101A39"/>
    <w:rsid w:val="00104FA9"/>
    <w:rsid w:val="00105688"/>
    <w:rsid w:val="0010628D"/>
    <w:rsid w:val="00106C91"/>
    <w:rsid w:val="00110E73"/>
    <w:rsid w:val="001133BD"/>
    <w:rsid w:val="00115D1F"/>
    <w:rsid w:val="00116817"/>
    <w:rsid w:val="0012003F"/>
    <w:rsid w:val="00120612"/>
    <w:rsid w:val="00122C2B"/>
    <w:rsid w:val="001255CD"/>
    <w:rsid w:val="0012637B"/>
    <w:rsid w:val="00126456"/>
    <w:rsid w:val="0013039B"/>
    <w:rsid w:val="00132774"/>
    <w:rsid w:val="00133EC9"/>
    <w:rsid w:val="001415A2"/>
    <w:rsid w:val="00142771"/>
    <w:rsid w:val="00143837"/>
    <w:rsid w:val="00144182"/>
    <w:rsid w:val="00144882"/>
    <w:rsid w:val="00147423"/>
    <w:rsid w:val="00150650"/>
    <w:rsid w:val="00150A9E"/>
    <w:rsid w:val="0015123A"/>
    <w:rsid w:val="0015402C"/>
    <w:rsid w:val="00154797"/>
    <w:rsid w:val="00156C28"/>
    <w:rsid w:val="001603FC"/>
    <w:rsid w:val="00160E63"/>
    <w:rsid w:val="00162F12"/>
    <w:rsid w:val="00162FD1"/>
    <w:rsid w:val="0016475D"/>
    <w:rsid w:val="001750B4"/>
    <w:rsid w:val="001778CD"/>
    <w:rsid w:val="00181879"/>
    <w:rsid w:val="00181E9D"/>
    <w:rsid w:val="00182B25"/>
    <w:rsid w:val="00183162"/>
    <w:rsid w:val="001870F4"/>
    <w:rsid w:val="00187776"/>
    <w:rsid w:val="0019156B"/>
    <w:rsid w:val="0019528B"/>
    <w:rsid w:val="00196DB9"/>
    <w:rsid w:val="001972F1"/>
    <w:rsid w:val="00197EB7"/>
    <w:rsid w:val="001A1D19"/>
    <w:rsid w:val="001A30B5"/>
    <w:rsid w:val="001A5DFF"/>
    <w:rsid w:val="001A73D7"/>
    <w:rsid w:val="001A7B04"/>
    <w:rsid w:val="001B1742"/>
    <w:rsid w:val="001B4129"/>
    <w:rsid w:val="001B55CB"/>
    <w:rsid w:val="001C11A2"/>
    <w:rsid w:val="001C11D8"/>
    <w:rsid w:val="001C1F0E"/>
    <w:rsid w:val="001C27C4"/>
    <w:rsid w:val="001C41A6"/>
    <w:rsid w:val="001D1214"/>
    <w:rsid w:val="001D1FD4"/>
    <w:rsid w:val="001D2BF1"/>
    <w:rsid w:val="001D3AD3"/>
    <w:rsid w:val="001D4D61"/>
    <w:rsid w:val="001E3901"/>
    <w:rsid w:val="001E5FE4"/>
    <w:rsid w:val="001E6283"/>
    <w:rsid w:val="001E635E"/>
    <w:rsid w:val="001E6381"/>
    <w:rsid w:val="001E6EDE"/>
    <w:rsid w:val="001E78FD"/>
    <w:rsid w:val="001F3549"/>
    <w:rsid w:val="001F3809"/>
    <w:rsid w:val="001F4910"/>
    <w:rsid w:val="001F517D"/>
    <w:rsid w:val="00202F1E"/>
    <w:rsid w:val="00203E5F"/>
    <w:rsid w:val="002041CE"/>
    <w:rsid w:val="00204768"/>
    <w:rsid w:val="0021049D"/>
    <w:rsid w:val="00210601"/>
    <w:rsid w:val="002106A4"/>
    <w:rsid w:val="00212BAA"/>
    <w:rsid w:val="002144F4"/>
    <w:rsid w:val="00214D93"/>
    <w:rsid w:val="002251F2"/>
    <w:rsid w:val="00233E57"/>
    <w:rsid w:val="00234BFC"/>
    <w:rsid w:val="00235318"/>
    <w:rsid w:val="0024007D"/>
    <w:rsid w:val="002407EF"/>
    <w:rsid w:val="00244D0C"/>
    <w:rsid w:val="002453CE"/>
    <w:rsid w:val="002459D4"/>
    <w:rsid w:val="00257A23"/>
    <w:rsid w:val="00257B57"/>
    <w:rsid w:val="0026363C"/>
    <w:rsid w:val="00263BC4"/>
    <w:rsid w:val="0026410F"/>
    <w:rsid w:val="00265E4E"/>
    <w:rsid w:val="00271A7D"/>
    <w:rsid w:val="0027585E"/>
    <w:rsid w:val="00276FB9"/>
    <w:rsid w:val="002800A3"/>
    <w:rsid w:val="002844C9"/>
    <w:rsid w:val="002848FC"/>
    <w:rsid w:val="002863E0"/>
    <w:rsid w:val="00287ED4"/>
    <w:rsid w:val="002939A3"/>
    <w:rsid w:val="00293E38"/>
    <w:rsid w:val="00293F3C"/>
    <w:rsid w:val="0029420C"/>
    <w:rsid w:val="002A2381"/>
    <w:rsid w:val="002A71ED"/>
    <w:rsid w:val="002B0840"/>
    <w:rsid w:val="002B1C7C"/>
    <w:rsid w:val="002B2CD6"/>
    <w:rsid w:val="002B2E61"/>
    <w:rsid w:val="002B48F8"/>
    <w:rsid w:val="002B597A"/>
    <w:rsid w:val="002C0A5D"/>
    <w:rsid w:val="002C2A99"/>
    <w:rsid w:val="002C326A"/>
    <w:rsid w:val="002C535F"/>
    <w:rsid w:val="002C5999"/>
    <w:rsid w:val="002C782D"/>
    <w:rsid w:val="002D29C4"/>
    <w:rsid w:val="002D2D55"/>
    <w:rsid w:val="002D4FF1"/>
    <w:rsid w:val="002E0552"/>
    <w:rsid w:val="002E27FF"/>
    <w:rsid w:val="002E6853"/>
    <w:rsid w:val="002E7529"/>
    <w:rsid w:val="002F0831"/>
    <w:rsid w:val="002F2E4B"/>
    <w:rsid w:val="002F593B"/>
    <w:rsid w:val="002F6A63"/>
    <w:rsid w:val="00300D98"/>
    <w:rsid w:val="003010D7"/>
    <w:rsid w:val="00306333"/>
    <w:rsid w:val="003103D0"/>
    <w:rsid w:val="0031104D"/>
    <w:rsid w:val="00312851"/>
    <w:rsid w:val="00315332"/>
    <w:rsid w:val="00316857"/>
    <w:rsid w:val="0031757A"/>
    <w:rsid w:val="00320E95"/>
    <w:rsid w:val="0032406A"/>
    <w:rsid w:val="0032488E"/>
    <w:rsid w:val="00326EBA"/>
    <w:rsid w:val="00336778"/>
    <w:rsid w:val="00337F80"/>
    <w:rsid w:val="0034330D"/>
    <w:rsid w:val="003471A7"/>
    <w:rsid w:val="00350B24"/>
    <w:rsid w:val="00351CFB"/>
    <w:rsid w:val="0035455D"/>
    <w:rsid w:val="00354E0F"/>
    <w:rsid w:val="00356EC7"/>
    <w:rsid w:val="00360174"/>
    <w:rsid w:val="003615F6"/>
    <w:rsid w:val="00361AF2"/>
    <w:rsid w:val="0036232C"/>
    <w:rsid w:val="0036677B"/>
    <w:rsid w:val="003677ED"/>
    <w:rsid w:val="00367BB2"/>
    <w:rsid w:val="003709D6"/>
    <w:rsid w:val="0037145F"/>
    <w:rsid w:val="00371DC4"/>
    <w:rsid w:val="00373FA8"/>
    <w:rsid w:val="00374397"/>
    <w:rsid w:val="003762B8"/>
    <w:rsid w:val="003765B7"/>
    <w:rsid w:val="00376D3B"/>
    <w:rsid w:val="00380C35"/>
    <w:rsid w:val="00382765"/>
    <w:rsid w:val="00383E78"/>
    <w:rsid w:val="00384D8A"/>
    <w:rsid w:val="00386041"/>
    <w:rsid w:val="003862F9"/>
    <w:rsid w:val="00393956"/>
    <w:rsid w:val="00397093"/>
    <w:rsid w:val="003974F7"/>
    <w:rsid w:val="003A1279"/>
    <w:rsid w:val="003A3041"/>
    <w:rsid w:val="003A7875"/>
    <w:rsid w:val="003B14A0"/>
    <w:rsid w:val="003B2A46"/>
    <w:rsid w:val="003B5597"/>
    <w:rsid w:val="003C0440"/>
    <w:rsid w:val="003C112C"/>
    <w:rsid w:val="003C1C96"/>
    <w:rsid w:val="003C27B9"/>
    <w:rsid w:val="003C5210"/>
    <w:rsid w:val="003D1C2C"/>
    <w:rsid w:val="003D2E33"/>
    <w:rsid w:val="003D41DB"/>
    <w:rsid w:val="003D51DD"/>
    <w:rsid w:val="003D51E4"/>
    <w:rsid w:val="003D6AEB"/>
    <w:rsid w:val="003D6EFC"/>
    <w:rsid w:val="003D75C4"/>
    <w:rsid w:val="003E3269"/>
    <w:rsid w:val="003E33F1"/>
    <w:rsid w:val="003E4DDE"/>
    <w:rsid w:val="003E7052"/>
    <w:rsid w:val="003F20EE"/>
    <w:rsid w:val="003F6976"/>
    <w:rsid w:val="003F6DD3"/>
    <w:rsid w:val="00411433"/>
    <w:rsid w:val="0041176F"/>
    <w:rsid w:val="00411E08"/>
    <w:rsid w:val="00416F88"/>
    <w:rsid w:val="00421259"/>
    <w:rsid w:val="004305C4"/>
    <w:rsid w:val="004333FF"/>
    <w:rsid w:val="004335E3"/>
    <w:rsid w:val="00433684"/>
    <w:rsid w:val="00435130"/>
    <w:rsid w:val="004375DF"/>
    <w:rsid w:val="00437B04"/>
    <w:rsid w:val="004404A9"/>
    <w:rsid w:val="00440BA7"/>
    <w:rsid w:val="00442F86"/>
    <w:rsid w:val="00446998"/>
    <w:rsid w:val="004478AC"/>
    <w:rsid w:val="00447D56"/>
    <w:rsid w:val="00447D7B"/>
    <w:rsid w:val="00450068"/>
    <w:rsid w:val="00451129"/>
    <w:rsid w:val="00451EAA"/>
    <w:rsid w:val="004524EC"/>
    <w:rsid w:val="004525C4"/>
    <w:rsid w:val="00453D9D"/>
    <w:rsid w:val="00454E8E"/>
    <w:rsid w:val="00463715"/>
    <w:rsid w:val="00466901"/>
    <w:rsid w:val="0047149E"/>
    <w:rsid w:val="00471ED0"/>
    <w:rsid w:val="0047375F"/>
    <w:rsid w:val="0047410B"/>
    <w:rsid w:val="00474218"/>
    <w:rsid w:val="004747C6"/>
    <w:rsid w:val="0047578F"/>
    <w:rsid w:val="00480033"/>
    <w:rsid w:val="00480274"/>
    <w:rsid w:val="00480952"/>
    <w:rsid w:val="0048304B"/>
    <w:rsid w:val="00483978"/>
    <w:rsid w:val="0048746E"/>
    <w:rsid w:val="00490049"/>
    <w:rsid w:val="004909DF"/>
    <w:rsid w:val="00490A74"/>
    <w:rsid w:val="004911C8"/>
    <w:rsid w:val="00493171"/>
    <w:rsid w:val="0049468D"/>
    <w:rsid w:val="00494EA6"/>
    <w:rsid w:val="004A3A4F"/>
    <w:rsid w:val="004A3D7F"/>
    <w:rsid w:val="004A3DDC"/>
    <w:rsid w:val="004A4558"/>
    <w:rsid w:val="004A463A"/>
    <w:rsid w:val="004A70D6"/>
    <w:rsid w:val="004B02E0"/>
    <w:rsid w:val="004B1B91"/>
    <w:rsid w:val="004B55D5"/>
    <w:rsid w:val="004B5B87"/>
    <w:rsid w:val="004B6AC2"/>
    <w:rsid w:val="004B76F4"/>
    <w:rsid w:val="004C0EF1"/>
    <w:rsid w:val="004C35CB"/>
    <w:rsid w:val="004C4742"/>
    <w:rsid w:val="004C48FD"/>
    <w:rsid w:val="004C685E"/>
    <w:rsid w:val="004C7E34"/>
    <w:rsid w:val="004D1E1C"/>
    <w:rsid w:val="004D3377"/>
    <w:rsid w:val="004D61B2"/>
    <w:rsid w:val="004D6AB0"/>
    <w:rsid w:val="004D71D8"/>
    <w:rsid w:val="004D78CA"/>
    <w:rsid w:val="004E0793"/>
    <w:rsid w:val="004E1034"/>
    <w:rsid w:val="004E1B38"/>
    <w:rsid w:val="004E62BD"/>
    <w:rsid w:val="004F01E7"/>
    <w:rsid w:val="004F0FC3"/>
    <w:rsid w:val="004F1F5E"/>
    <w:rsid w:val="004F5D6B"/>
    <w:rsid w:val="004F73F7"/>
    <w:rsid w:val="004F7A56"/>
    <w:rsid w:val="00500452"/>
    <w:rsid w:val="0050080B"/>
    <w:rsid w:val="00501B3C"/>
    <w:rsid w:val="00504016"/>
    <w:rsid w:val="0050549E"/>
    <w:rsid w:val="00507516"/>
    <w:rsid w:val="00515F0D"/>
    <w:rsid w:val="005228A0"/>
    <w:rsid w:val="00525633"/>
    <w:rsid w:val="005276EB"/>
    <w:rsid w:val="00532A6F"/>
    <w:rsid w:val="005365D7"/>
    <w:rsid w:val="00541E0C"/>
    <w:rsid w:val="00542E39"/>
    <w:rsid w:val="00543398"/>
    <w:rsid w:val="005455D7"/>
    <w:rsid w:val="005456EC"/>
    <w:rsid w:val="00546FAA"/>
    <w:rsid w:val="00547C1C"/>
    <w:rsid w:val="00552CE5"/>
    <w:rsid w:val="00553E65"/>
    <w:rsid w:val="005545E6"/>
    <w:rsid w:val="005556F7"/>
    <w:rsid w:val="00555CD7"/>
    <w:rsid w:val="00563C1F"/>
    <w:rsid w:val="00573571"/>
    <w:rsid w:val="00573792"/>
    <w:rsid w:val="00575B92"/>
    <w:rsid w:val="0057650B"/>
    <w:rsid w:val="0057712E"/>
    <w:rsid w:val="005812E9"/>
    <w:rsid w:val="005829D4"/>
    <w:rsid w:val="005838D7"/>
    <w:rsid w:val="00584BC6"/>
    <w:rsid w:val="00587C51"/>
    <w:rsid w:val="00591906"/>
    <w:rsid w:val="00591A26"/>
    <w:rsid w:val="00592761"/>
    <w:rsid w:val="00592B9E"/>
    <w:rsid w:val="00594BC7"/>
    <w:rsid w:val="00596947"/>
    <w:rsid w:val="005A17B3"/>
    <w:rsid w:val="005A241D"/>
    <w:rsid w:val="005A2FF1"/>
    <w:rsid w:val="005A31DB"/>
    <w:rsid w:val="005A4AA7"/>
    <w:rsid w:val="005A5D30"/>
    <w:rsid w:val="005A6381"/>
    <w:rsid w:val="005A7EE6"/>
    <w:rsid w:val="005B02BC"/>
    <w:rsid w:val="005B0EDD"/>
    <w:rsid w:val="005B1E99"/>
    <w:rsid w:val="005B2648"/>
    <w:rsid w:val="005B4402"/>
    <w:rsid w:val="005B5649"/>
    <w:rsid w:val="005C125F"/>
    <w:rsid w:val="005C2DB0"/>
    <w:rsid w:val="005C32A6"/>
    <w:rsid w:val="005C4B77"/>
    <w:rsid w:val="005C4DFE"/>
    <w:rsid w:val="005D5C55"/>
    <w:rsid w:val="005E02EC"/>
    <w:rsid w:val="005E4DB0"/>
    <w:rsid w:val="005E5BCA"/>
    <w:rsid w:val="005E6FA1"/>
    <w:rsid w:val="005E7610"/>
    <w:rsid w:val="005F1BFA"/>
    <w:rsid w:val="005F26D9"/>
    <w:rsid w:val="005F2DBB"/>
    <w:rsid w:val="005F3B36"/>
    <w:rsid w:val="005F44F2"/>
    <w:rsid w:val="005F455E"/>
    <w:rsid w:val="005F47B9"/>
    <w:rsid w:val="005F6B0D"/>
    <w:rsid w:val="005F6E62"/>
    <w:rsid w:val="006002CA"/>
    <w:rsid w:val="00600B34"/>
    <w:rsid w:val="006054C3"/>
    <w:rsid w:val="00605AF7"/>
    <w:rsid w:val="00607CE9"/>
    <w:rsid w:val="0061110D"/>
    <w:rsid w:val="006141BC"/>
    <w:rsid w:val="00614CED"/>
    <w:rsid w:val="006153A5"/>
    <w:rsid w:val="00616E15"/>
    <w:rsid w:val="0062041E"/>
    <w:rsid w:val="00620CFB"/>
    <w:rsid w:val="00622843"/>
    <w:rsid w:val="00623ED1"/>
    <w:rsid w:val="00623F01"/>
    <w:rsid w:val="00624AFA"/>
    <w:rsid w:val="006264B3"/>
    <w:rsid w:val="0062766D"/>
    <w:rsid w:val="00630D4E"/>
    <w:rsid w:val="00631229"/>
    <w:rsid w:val="00631A21"/>
    <w:rsid w:val="006349AE"/>
    <w:rsid w:val="00636B95"/>
    <w:rsid w:val="00637EAF"/>
    <w:rsid w:val="006419C5"/>
    <w:rsid w:val="006433AF"/>
    <w:rsid w:val="0065131F"/>
    <w:rsid w:val="00652A8A"/>
    <w:rsid w:val="00653F76"/>
    <w:rsid w:val="00654DC9"/>
    <w:rsid w:val="00655D37"/>
    <w:rsid w:val="006656C6"/>
    <w:rsid w:val="0066620E"/>
    <w:rsid w:val="00667655"/>
    <w:rsid w:val="00674DE3"/>
    <w:rsid w:val="0068189B"/>
    <w:rsid w:val="00681B6C"/>
    <w:rsid w:val="00682B33"/>
    <w:rsid w:val="00683214"/>
    <w:rsid w:val="0068460D"/>
    <w:rsid w:val="00685BA2"/>
    <w:rsid w:val="00686082"/>
    <w:rsid w:val="006866FF"/>
    <w:rsid w:val="006902BB"/>
    <w:rsid w:val="00693309"/>
    <w:rsid w:val="006953E6"/>
    <w:rsid w:val="006A09B0"/>
    <w:rsid w:val="006A1AB2"/>
    <w:rsid w:val="006A1E24"/>
    <w:rsid w:val="006B0D11"/>
    <w:rsid w:val="006B1580"/>
    <w:rsid w:val="006B3F42"/>
    <w:rsid w:val="006B4947"/>
    <w:rsid w:val="006B6012"/>
    <w:rsid w:val="006B6ADF"/>
    <w:rsid w:val="006B747B"/>
    <w:rsid w:val="006C027A"/>
    <w:rsid w:val="006C42BA"/>
    <w:rsid w:val="006C46D1"/>
    <w:rsid w:val="006C4CFA"/>
    <w:rsid w:val="006C5756"/>
    <w:rsid w:val="006C64D7"/>
    <w:rsid w:val="006C6607"/>
    <w:rsid w:val="006D3AA0"/>
    <w:rsid w:val="006D447A"/>
    <w:rsid w:val="006E113D"/>
    <w:rsid w:val="006E1AB5"/>
    <w:rsid w:val="006E29A2"/>
    <w:rsid w:val="006E75A1"/>
    <w:rsid w:val="006F162C"/>
    <w:rsid w:val="006F29DF"/>
    <w:rsid w:val="006F2DB1"/>
    <w:rsid w:val="006F3F66"/>
    <w:rsid w:val="006F574D"/>
    <w:rsid w:val="006F58A9"/>
    <w:rsid w:val="006F6278"/>
    <w:rsid w:val="006F6A01"/>
    <w:rsid w:val="00711EA5"/>
    <w:rsid w:val="00713746"/>
    <w:rsid w:val="00714488"/>
    <w:rsid w:val="00717804"/>
    <w:rsid w:val="00717C74"/>
    <w:rsid w:val="00723D5C"/>
    <w:rsid w:val="00723E5A"/>
    <w:rsid w:val="00725B12"/>
    <w:rsid w:val="0072793A"/>
    <w:rsid w:val="00727D35"/>
    <w:rsid w:val="00733A67"/>
    <w:rsid w:val="007363B1"/>
    <w:rsid w:val="0073721C"/>
    <w:rsid w:val="007377DC"/>
    <w:rsid w:val="007461CE"/>
    <w:rsid w:val="007461EA"/>
    <w:rsid w:val="00750D85"/>
    <w:rsid w:val="00752B2C"/>
    <w:rsid w:val="00754A24"/>
    <w:rsid w:val="007561BA"/>
    <w:rsid w:val="007613E5"/>
    <w:rsid w:val="00762F8A"/>
    <w:rsid w:val="00763723"/>
    <w:rsid w:val="00763B1B"/>
    <w:rsid w:val="007654C6"/>
    <w:rsid w:val="007654EB"/>
    <w:rsid w:val="00765994"/>
    <w:rsid w:val="007707ED"/>
    <w:rsid w:val="007725E0"/>
    <w:rsid w:val="00773F23"/>
    <w:rsid w:val="00774F9D"/>
    <w:rsid w:val="00780444"/>
    <w:rsid w:val="007813F7"/>
    <w:rsid w:val="007833E6"/>
    <w:rsid w:val="00784088"/>
    <w:rsid w:val="0078672B"/>
    <w:rsid w:val="00787DFE"/>
    <w:rsid w:val="00790983"/>
    <w:rsid w:val="00790C0A"/>
    <w:rsid w:val="007922E9"/>
    <w:rsid w:val="00792CAF"/>
    <w:rsid w:val="00794D21"/>
    <w:rsid w:val="007A4310"/>
    <w:rsid w:val="007A5F33"/>
    <w:rsid w:val="007B072C"/>
    <w:rsid w:val="007B393E"/>
    <w:rsid w:val="007B48AC"/>
    <w:rsid w:val="007B7520"/>
    <w:rsid w:val="007B76E2"/>
    <w:rsid w:val="007B7739"/>
    <w:rsid w:val="007C02C7"/>
    <w:rsid w:val="007C7D6A"/>
    <w:rsid w:val="007D735B"/>
    <w:rsid w:val="007D7ED4"/>
    <w:rsid w:val="007D7F74"/>
    <w:rsid w:val="007E09D7"/>
    <w:rsid w:val="007E5542"/>
    <w:rsid w:val="007E7C8B"/>
    <w:rsid w:val="007F0B20"/>
    <w:rsid w:val="007F4774"/>
    <w:rsid w:val="007F4979"/>
    <w:rsid w:val="007F4FAE"/>
    <w:rsid w:val="007F5686"/>
    <w:rsid w:val="007F61F5"/>
    <w:rsid w:val="007F71BE"/>
    <w:rsid w:val="008007AF"/>
    <w:rsid w:val="00800B8F"/>
    <w:rsid w:val="0080517A"/>
    <w:rsid w:val="00807143"/>
    <w:rsid w:val="00810C8D"/>
    <w:rsid w:val="00814595"/>
    <w:rsid w:val="00814EC0"/>
    <w:rsid w:val="00815799"/>
    <w:rsid w:val="00815B2A"/>
    <w:rsid w:val="008160E9"/>
    <w:rsid w:val="008165F7"/>
    <w:rsid w:val="00823FF1"/>
    <w:rsid w:val="00824957"/>
    <w:rsid w:val="00831AC1"/>
    <w:rsid w:val="0083442B"/>
    <w:rsid w:val="00836B6A"/>
    <w:rsid w:val="00841C65"/>
    <w:rsid w:val="008435FD"/>
    <w:rsid w:val="0084389E"/>
    <w:rsid w:val="00846466"/>
    <w:rsid w:val="008471E0"/>
    <w:rsid w:val="00852CC0"/>
    <w:rsid w:val="008536E4"/>
    <w:rsid w:val="00854C3E"/>
    <w:rsid w:val="008576BD"/>
    <w:rsid w:val="00863760"/>
    <w:rsid w:val="008649CB"/>
    <w:rsid w:val="00864B9D"/>
    <w:rsid w:val="008728E4"/>
    <w:rsid w:val="008778B8"/>
    <w:rsid w:val="00880052"/>
    <w:rsid w:val="00880170"/>
    <w:rsid w:val="00884D9F"/>
    <w:rsid w:val="008867B0"/>
    <w:rsid w:val="00887BB3"/>
    <w:rsid w:val="00890C9B"/>
    <w:rsid w:val="00891C74"/>
    <w:rsid w:val="00892728"/>
    <w:rsid w:val="00894F26"/>
    <w:rsid w:val="00895811"/>
    <w:rsid w:val="00896159"/>
    <w:rsid w:val="00896EA0"/>
    <w:rsid w:val="008A08FD"/>
    <w:rsid w:val="008A0F7A"/>
    <w:rsid w:val="008A3AF5"/>
    <w:rsid w:val="008A4CCF"/>
    <w:rsid w:val="008A53A1"/>
    <w:rsid w:val="008B3708"/>
    <w:rsid w:val="008C06A4"/>
    <w:rsid w:val="008C3BD4"/>
    <w:rsid w:val="008C5551"/>
    <w:rsid w:val="008C563F"/>
    <w:rsid w:val="008C6842"/>
    <w:rsid w:val="008C6D14"/>
    <w:rsid w:val="008D030F"/>
    <w:rsid w:val="008D1866"/>
    <w:rsid w:val="008D19D1"/>
    <w:rsid w:val="008D48AA"/>
    <w:rsid w:val="008E2F54"/>
    <w:rsid w:val="008E3C9B"/>
    <w:rsid w:val="008E4451"/>
    <w:rsid w:val="008E7EF8"/>
    <w:rsid w:val="008F572C"/>
    <w:rsid w:val="008F5E58"/>
    <w:rsid w:val="008F74C8"/>
    <w:rsid w:val="008F7989"/>
    <w:rsid w:val="009014AC"/>
    <w:rsid w:val="00901CB4"/>
    <w:rsid w:val="0090364E"/>
    <w:rsid w:val="00904266"/>
    <w:rsid w:val="00906EF5"/>
    <w:rsid w:val="00907E1B"/>
    <w:rsid w:val="00910072"/>
    <w:rsid w:val="00910F8E"/>
    <w:rsid w:val="0091107F"/>
    <w:rsid w:val="0091162B"/>
    <w:rsid w:val="00913685"/>
    <w:rsid w:val="00914622"/>
    <w:rsid w:val="00915C1E"/>
    <w:rsid w:val="00915C58"/>
    <w:rsid w:val="00916360"/>
    <w:rsid w:val="00916AF4"/>
    <w:rsid w:val="009207A8"/>
    <w:rsid w:val="00922210"/>
    <w:rsid w:val="009225E2"/>
    <w:rsid w:val="00926FA2"/>
    <w:rsid w:val="00927C53"/>
    <w:rsid w:val="00930DCA"/>
    <w:rsid w:val="00934EDE"/>
    <w:rsid w:val="009375DA"/>
    <w:rsid w:val="00943FC1"/>
    <w:rsid w:val="0094513F"/>
    <w:rsid w:val="009465C7"/>
    <w:rsid w:val="00950F64"/>
    <w:rsid w:val="00951E97"/>
    <w:rsid w:val="00952A87"/>
    <w:rsid w:val="0095361B"/>
    <w:rsid w:val="00953EC7"/>
    <w:rsid w:val="00957DED"/>
    <w:rsid w:val="00963B30"/>
    <w:rsid w:val="00964DD3"/>
    <w:rsid w:val="00971701"/>
    <w:rsid w:val="00972147"/>
    <w:rsid w:val="00972ECF"/>
    <w:rsid w:val="0097406B"/>
    <w:rsid w:val="00980999"/>
    <w:rsid w:val="009861C2"/>
    <w:rsid w:val="00986949"/>
    <w:rsid w:val="00987B00"/>
    <w:rsid w:val="009921E3"/>
    <w:rsid w:val="0099270B"/>
    <w:rsid w:val="00995E5D"/>
    <w:rsid w:val="00996047"/>
    <w:rsid w:val="00996D45"/>
    <w:rsid w:val="009A4F0E"/>
    <w:rsid w:val="009B085E"/>
    <w:rsid w:val="009B1C91"/>
    <w:rsid w:val="009B1D5A"/>
    <w:rsid w:val="009B7518"/>
    <w:rsid w:val="009C013E"/>
    <w:rsid w:val="009C32A1"/>
    <w:rsid w:val="009C6F1D"/>
    <w:rsid w:val="009D1619"/>
    <w:rsid w:val="009D31F1"/>
    <w:rsid w:val="009D4D3F"/>
    <w:rsid w:val="009D7934"/>
    <w:rsid w:val="009D7EE5"/>
    <w:rsid w:val="009E08B6"/>
    <w:rsid w:val="009E45A4"/>
    <w:rsid w:val="009E5F58"/>
    <w:rsid w:val="009E6970"/>
    <w:rsid w:val="009F09E0"/>
    <w:rsid w:val="009F1654"/>
    <w:rsid w:val="009F5685"/>
    <w:rsid w:val="009F7886"/>
    <w:rsid w:val="00A002BA"/>
    <w:rsid w:val="00A01E3D"/>
    <w:rsid w:val="00A0272D"/>
    <w:rsid w:val="00A06D4E"/>
    <w:rsid w:val="00A108E8"/>
    <w:rsid w:val="00A1098A"/>
    <w:rsid w:val="00A10C5E"/>
    <w:rsid w:val="00A13648"/>
    <w:rsid w:val="00A136D7"/>
    <w:rsid w:val="00A15DAE"/>
    <w:rsid w:val="00A16B23"/>
    <w:rsid w:val="00A20CF0"/>
    <w:rsid w:val="00A238CC"/>
    <w:rsid w:val="00A2528A"/>
    <w:rsid w:val="00A25F61"/>
    <w:rsid w:val="00A26E14"/>
    <w:rsid w:val="00A27D75"/>
    <w:rsid w:val="00A325BD"/>
    <w:rsid w:val="00A33AAA"/>
    <w:rsid w:val="00A33D99"/>
    <w:rsid w:val="00A3520E"/>
    <w:rsid w:val="00A40C24"/>
    <w:rsid w:val="00A4228F"/>
    <w:rsid w:val="00A42C3F"/>
    <w:rsid w:val="00A42D8A"/>
    <w:rsid w:val="00A51163"/>
    <w:rsid w:val="00A5788D"/>
    <w:rsid w:val="00A579F0"/>
    <w:rsid w:val="00A62D03"/>
    <w:rsid w:val="00A7020B"/>
    <w:rsid w:val="00A74638"/>
    <w:rsid w:val="00A7476E"/>
    <w:rsid w:val="00A75CE4"/>
    <w:rsid w:val="00A85BB1"/>
    <w:rsid w:val="00A86E17"/>
    <w:rsid w:val="00A87676"/>
    <w:rsid w:val="00A9226D"/>
    <w:rsid w:val="00A96B27"/>
    <w:rsid w:val="00AA24DA"/>
    <w:rsid w:val="00AB11D8"/>
    <w:rsid w:val="00AB1399"/>
    <w:rsid w:val="00AB1D1B"/>
    <w:rsid w:val="00AC2D13"/>
    <w:rsid w:val="00AC4F37"/>
    <w:rsid w:val="00AC6283"/>
    <w:rsid w:val="00AC7CE0"/>
    <w:rsid w:val="00AD24F2"/>
    <w:rsid w:val="00AD2D97"/>
    <w:rsid w:val="00AD324B"/>
    <w:rsid w:val="00AD411E"/>
    <w:rsid w:val="00AD484A"/>
    <w:rsid w:val="00AD4A10"/>
    <w:rsid w:val="00AD70E0"/>
    <w:rsid w:val="00AE2D57"/>
    <w:rsid w:val="00AE7B29"/>
    <w:rsid w:val="00AF1EB6"/>
    <w:rsid w:val="00AF5DD6"/>
    <w:rsid w:val="00AF69FE"/>
    <w:rsid w:val="00AF6D78"/>
    <w:rsid w:val="00AF7519"/>
    <w:rsid w:val="00B009AB"/>
    <w:rsid w:val="00B011BF"/>
    <w:rsid w:val="00B020A7"/>
    <w:rsid w:val="00B04ECC"/>
    <w:rsid w:val="00B109FC"/>
    <w:rsid w:val="00B12AB1"/>
    <w:rsid w:val="00B12CB5"/>
    <w:rsid w:val="00B137DA"/>
    <w:rsid w:val="00B14F9B"/>
    <w:rsid w:val="00B15FEE"/>
    <w:rsid w:val="00B17728"/>
    <w:rsid w:val="00B17E96"/>
    <w:rsid w:val="00B202B8"/>
    <w:rsid w:val="00B2066C"/>
    <w:rsid w:val="00B212DB"/>
    <w:rsid w:val="00B21C56"/>
    <w:rsid w:val="00B224E4"/>
    <w:rsid w:val="00B24ABE"/>
    <w:rsid w:val="00B25FB5"/>
    <w:rsid w:val="00B31F65"/>
    <w:rsid w:val="00B322C4"/>
    <w:rsid w:val="00B3277D"/>
    <w:rsid w:val="00B363D7"/>
    <w:rsid w:val="00B36F60"/>
    <w:rsid w:val="00B41A5E"/>
    <w:rsid w:val="00B455F3"/>
    <w:rsid w:val="00B4596D"/>
    <w:rsid w:val="00B45DDA"/>
    <w:rsid w:val="00B51822"/>
    <w:rsid w:val="00B52522"/>
    <w:rsid w:val="00B52DB0"/>
    <w:rsid w:val="00B54B0A"/>
    <w:rsid w:val="00B57C02"/>
    <w:rsid w:val="00B62913"/>
    <w:rsid w:val="00B6339D"/>
    <w:rsid w:val="00B64246"/>
    <w:rsid w:val="00B64871"/>
    <w:rsid w:val="00B64AD5"/>
    <w:rsid w:val="00B66BD9"/>
    <w:rsid w:val="00B673CD"/>
    <w:rsid w:val="00B75499"/>
    <w:rsid w:val="00B82518"/>
    <w:rsid w:val="00B83A4E"/>
    <w:rsid w:val="00B84AD9"/>
    <w:rsid w:val="00B85DD6"/>
    <w:rsid w:val="00B907AA"/>
    <w:rsid w:val="00B90814"/>
    <w:rsid w:val="00B90C90"/>
    <w:rsid w:val="00B92312"/>
    <w:rsid w:val="00B95099"/>
    <w:rsid w:val="00BA2ECB"/>
    <w:rsid w:val="00BA3B3A"/>
    <w:rsid w:val="00BA71D8"/>
    <w:rsid w:val="00BA7AA3"/>
    <w:rsid w:val="00BA7BB7"/>
    <w:rsid w:val="00BC43CD"/>
    <w:rsid w:val="00BC46F2"/>
    <w:rsid w:val="00BC6C91"/>
    <w:rsid w:val="00BD0295"/>
    <w:rsid w:val="00BD33D3"/>
    <w:rsid w:val="00BD4059"/>
    <w:rsid w:val="00BD5086"/>
    <w:rsid w:val="00BD6108"/>
    <w:rsid w:val="00BD65C6"/>
    <w:rsid w:val="00BE159D"/>
    <w:rsid w:val="00BE18FA"/>
    <w:rsid w:val="00BE1E9C"/>
    <w:rsid w:val="00BE2BCB"/>
    <w:rsid w:val="00BE357B"/>
    <w:rsid w:val="00BE5326"/>
    <w:rsid w:val="00BE5415"/>
    <w:rsid w:val="00BE5786"/>
    <w:rsid w:val="00BF055B"/>
    <w:rsid w:val="00BF081F"/>
    <w:rsid w:val="00BF0933"/>
    <w:rsid w:val="00BF17CD"/>
    <w:rsid w:val="00BF2709"/>
    <w:rsid w:val="00BF2B2A"/>
    <w:rsid w:val="00BF75B3"/>
    <w:rsid w:val="00C01BBC"/>
    <w:rsid w:val="00C01D09"/>
    <w:rsid w:val="00C02069"/>
    <w:rsid w:val="00C0612B"/>
    <w:rsid w:val="00C10A71"/>
    <w:rsid w:val="00C11215"/>
    <w:rsid w:val="00C1460A"/>
    <w:rsid w:val="00C20BDF"/>
    <w:rsid w:val="00C214A3"/>
    <w:rsid w:val="00C24A8B"/>
    <w:rsid w:val="00C32AD3"/>
    <w:rsid w:val="00C3330D"/>
    <w:rsid w:val="00C33F0A"/>
    <w:rsid w:val="00C40464"/>
    <w:rsid w:val="00C40738"/>
    <w:rsid w:val="00C41260"/>
    <w:rsid w:val="00C41F0B"/>
    <w:rsid w:val="00C422BA"/>
    <w:rsid w:val="00C4741A"/>
    <w:rsid w:val="00C518C2"/>
    <w:rsid w:val="00C5515C"/>
    <w:rsid w:val="00C569B0"/>
    <w:rsid w:val="00C62A55"/>
    <w:rsid w:val="00C6322B"/>
    <w:rsid w:val="00C65C8E"/>
    <w:rsid w:val="00C6744A"/>
    <w:rsid w:val="00C67906"/>
    <w:rsid w:val="00C706C4"/>
    <w:rsid w:val="00C72042"/>
    <w:rsid w:val="00C7284A"/>
    <w:rsid w:val="00C72AD8"/>
    <w:rsid w:val="00C746EA"/>
    <w:rsid w:val="00C752FD"/>
    <w:rsid w:val="00C759AC"/>
    <w:rsid w:val="00C765AA"/>
    <w:rsid w:val="00C81557"/>
    <w:rsid w:val="00C82386"/>
    <w:rsid w:val="00C830D1"/>
    <w:rsid w:val="00C853F0"/>
    <w:rsid w:val="00C93C95"/>
    <w:rsid w:val="00CA0573"/>
    <w:rsid w:val="00CA25A8"/>
    <w:rsid w:val="00CA46F4"/>
    <w:rsid w:val="00CA5146"/>
    <w:rsid w:val="00CB1FA7"/>
    <w:rsid w:val="00CB28F8"/>
    <w:rsid w:val="00CB6375"/>
    <w:rsid w:val="00CB7487"/>
    <w:rsid w:val="00CC15B6"/>
    <w:rsid w:val="00CC33CD"/>
    <w:rsid w:val="00CD0744"/>
    <w:rsid w:val="00CD12AD"/>
    <w:rsid w:val="00CD3350"/>
    <w:rsid w:val="00CD6CD5"/>
    <w:rsid w:val="00CE0EFD"/>
    <w:rsid w:val="00CE365D"/>
    <w:rsid w:val="00CE4A86"/>
    <w:rsid w:val="00CE5ABD"/>
    <w:rsid w:val="00CE77F9"/>
    <w:rsid w:val="00CE78FA"/>
    <w:rsid w:val="00CF72D0"/>
    <w:rsid w:val="00D00C47"/>
    <w:rsid w:val="00D032A7"/>
    <w:rsid w:val="00D0360A"/>
    <w:rsid w:val="00D041E2"/>
    <w:rsid w:val="00D04472"/>
    <w:rsid w:val="00D10A20"/>
    <w:rsid w:val="00D12BE7"/>
    <w:rsid w:val="00D131C5"/>
    <w:rsid w:val="00D14929"/>
    <w:rsid w:val="00D1735F"/>
    <w:rsid w:val="00D20046"/>
    <w:rsid w:val="00D20A71"/>
    <w:rsid w:val="00D21CB9"/>
    <w:rsid w:val="00D21E24"/>
    <w:rsid w:val="00D23130"/>
    <w:rsid w:val="00D268F3"/>
    <w:rsid w:val="00D3192B"/>
    <w:rsid w:val="00D34896"/>
    <w:rsid w:val="00D35A1E"/>
    <w:rsid w:val="00D41407"/>
    <w:rsid w:val="00D427BA"/>
    <w:rsid w:val="00D4484B"/>
    <w:rsid w:val="00D451D3"/>
    <w:rsid w:val="00D4610F"/>
    <w:rsid w:val="00D4624C"/>
    <w:rsid w:val="00D50EB8"/>
    <w:rsid w:val="00D5354A"/>
    <w:rsid w:val="00D543F6"/>
    <w:rsid w:val="00D569C9"/>
    <w:rsid w:val="00D61674"/>
    <w:rsid w:val="00D61B2E"/>
    <w:rsid w:val="00D632EB"/>
    <w:rsid w:val="00D655F1"/>
    <w:rsid w:val="00D65E2F"/>
    <w:rsid w:val="00D6700D"/>
    <w:rsid w:val="00D67442"/>
    <w:rsid w:val="00D702C9"/>
    <w:rsid w:val="00D70866"/>
    <w:rsid w:val="00D70DE7"/>
    <w:rsid w:val="00D711E6"/>
    <w:rsid w:val="00D731A1"/>
    <w:rsid w:val="00D7492E"/>
    <w:rsid w:val="00D758F7"/>
    <w:rsid w:val="00D760A0"/>
    <w:rsid w:val="00D802FD"/>
    <w:rsid w:val="00D805B5"/>
    <w:rsid w:val="00D84E63"/>
    <w:rsid w:val="00D8570A"/>
    <w:rsid w:val="00D8666D"/>
    <w:rsid w:val="00D87E44"/>
    <w:rsid w:val="00D912FA"/>
    <w:rsid w:val="00DA065C"/>
    <w:rsid w:val="00DB2C04"/>
    <w:rsid w:val="00DB40A5"/>
    <w:rsid w:val="00DB4308"/>
    <w:rsid w:val="00DB725C"/>
    <w:rsid w:val="00DB73D7"/>
    <w:rsid w:val="00DC080A"/>
    <w:rsid w:val="00DC0945"/>
    <w:rsid w:val="00DC462F"/>
    <w:rsid w:val="00DD21A0"/>
    <w:rsid w:val="00DD3CFE"/>
    <w:rsid w:val="00DD512E"/>
    <w:rsid w:val="00DD5A44"/>
    <w:rsid w:val="00DE0092"/>
    <w:rsid w:val="00DE03EE"/>
    <w:rsid w:val="00DE0919"/>
    <w:rsid w:val="00DE2984"/>
    <w:rsid w:val="00DE2DBA"/>
    <w:rsid w:val="00DE339F"/>
    <w:rsid w:val="00DE46B3"/>
    <w:rsid w:val="00DE57D7"/>
    <w:rsid w:val="00DE63A2"/>
    <w:rsid w:val="00DE66D1"/>
    <w:rsid w:val="00DE6A5C"/>
    <w:rsid w:val="00DE7344"/>
    <w:rsid w:val="00DF0CC7"/>
    <w:rsid w:val="00DF4AFE"/>
    <w:rsid w:val="00DF5899"/>
    <w:rsid w:val="00DF6704"/>
    <w:rsid w:val="00E009AD"/>
    <w:rsid w:val="00E00AAB"/>
    <w:rsid w:val="00E02AC8"/>
    <w:rsid w:val="00E03D14"/>
    <w:rsid w:val="00E07B70"/>
    <w:rsid w:val="00E10B30"/>
    <w:rsid w:val="00E10D73"/>
    <w:rsid w:val="00E130D1"/>
    <w:rsid w:val="00E13206"/>
    <w:rsid w:val="00E17B62"/>
    <w:rsid w:val="00E22172"/>
    <w:rsid w:val="00E26191"/>
    <w:rsid w:val="00E26976"/>
    <w:rsid w:val="00E27DCD"/>
    <w:rsid w:val="00E27E28"/>
    <w:rsid w:val="00E27EED"/>
    <w:rsid w:val="00E31161"/>
    <w:rsid w:val="00E31743"/>
    <w:rsid w:val="00E31C18"/>
    <w:rsid w:val="00E329DB"/>
    <w:rsid w:val="00E34AB1"/>
    <w:rsid w:val="00E402CD"/>
    <w:rsid w:val="00E41D2D"/>
    <w:rsid w:val="00E42C2C"/>
    <w:rsid w:val="00E436FC"/>
    <w:rsid w:val="00E4628F"/>
    <w:rsid w:val="00E46ED7"/>
    <w:rsid w:val="00E50914"/>
    <w:rsid w:val="00E50B86"/>
    <w:rsid w:val="00E531D6"/>
    <w:rsid w:val="00E56F95"/>
    <w:rsid w:val="00E6149C"/>
    <w:rsid w:val="00E63FC6"/>
    <w:rsid w:val="00E64338"/>
    <w:rsid w:val="00E660C1"/>
    <w:rsid w:val="00E7046A"/>
    <w:rsid w:val="00E724ED"/>
    <w:rsid w:val="00E75D23"/>
    <w:rsid w:val="00E76C7B"/>
    <w:rsid w:val="00E76D85"/>
    <w:rsid w:val="00E80EBB"/>
    <w:rsid w:val="00E83A36"/>
    <w:rsid w:val="00E85386"/>
    <w:rsid w:val="00E857B3"/>
    <w:rsid w:val="00E90080"/>
    <w:rsid w:val="00E912BC"/>
    <w:rsid w:val="00E92779"/>
    <w:rsid w:val="00E93691"/>
    <w:rsid w:val="00E958B0"/>
    <w:rsid w:val="00EA6A32"/>
    <w:rsid w:val="00EB10F3"/>
    <w:rsid w:val="00EB13A8"/>
    <w:rsid w:val="00EB5AC4"/>
    <w:rsid w:val="00EC0ACF"/>
    <w:rsid w:val="00EC25BB"/>
    <w:rsid w:val="00ED12DE"/>
    <w:rsid w:val="00ED1A6F"/>
    <w:rsid w:val="00ED3324"/>
    <w:rsid w:val="00ED71DB"/>
    <w:rsid w:val="00ED72B1"/>
    <w:rsid w:val="00EE1C38"/>
    <w:rsid w:val="00EE2B24"/>
    <w:rsid w:val="00EE3778"/>
    <w:rsid w:val="00EE3D2B"/>
    <w:rsid w:val="00EE6A1A"/>
    <w:rsid w:val="00EE6BD4"/>
    <w:rsid w:val="00EE72FA"/>
    <w:rsid w:val="00EF46D2"/>
    <w:rsid w:val="00EF50C8"/>
    <w:rsid w:val="00EF5824"/>
    <w:rsid w:val="00EF604E"/>
    <w:rsid w:val="00F002A4"/>
    <w:rsid w:val="00F01581"/>
    <w:rsid w:val="00F01688"/>
    <w:rsid w:val="00F03643"/>
    <w:rsid w:val="00F11F82"/>
    <w:rsid w:val="00F1428B"/>
    <w:rsid w:val="00F146FA"/>
    <w:rsid w:val="00F14B2C"/>
    <w:rsid w:val="00F14B53"/>
    <w:rsid w:val="00F17650"/>
    <w:rsid w:val="00F179BB"/>
    <w:rsid w:val="00F22030"/>
    <w:rsid w:val="00F22532"/>
    <w:rsid w:val="00F24AEF"/>
    <w:rsid w:val="00F24D38"/>
    <w:rsid w:val="00F258D7"/>
    <w:rsid w:val="00F25975"/>
    <w:rsid w:val="00F3013A"/>
    <w:rsid w:val="00F31668"/>
    <w:rsid w:val="00F33F42"/>
    <w:rsid w:val="00F35921"/>
    <w:rsid w:val="00F36AD3"/>
    <w:rsid w:val="00F40EDE"/>
    <w:rsid w:val="00F4221D"/>
    <w:rsid w:val="00F43437"/>
    <w:rsid w:val="00F43EAA"/>
    <w:rsid w:val="00F44CAB"/>
    <w:rsid w:val="00F4782C"/>
    <w:rsid w:val="00F52040"/>
    <w:rsid w:val="00F52375"/>
    <w:rsid w:val="00F53C46"/>
    <w:rsid w:val="00F607CF"/>
    <w:rsid w:val="00F62105"/>
    <w:rsid w:val="00F644B1"/>
    <w:rsid w:val="00F669DA"/>
    <w:rsid w:val="00F67176"/>
    <w:rsid w:val="00F7059C"/>
    <w:rsid w:val="00F7095B"/>
    <w:rsid w:val="00F716D4"/>
    <w:rsid w:val="00F7294D"/>
    <w:rsid w:val="00F772AB"/>
    <w:rsid w:val="00F7777C"/>
    <w:rsid w:val="00F77856"/>
    <w:rsid w:val="00F82FF5"/>
    <w:rsid w:val="00F8313A"/>
    <w:rsid w:val="00F8328E"/>
    <w:rsid w:val="00F86129"/>
    <w:rsid w:val="00F92283"/>
    <w:rsid w:val="00F940CA"/>
    <w:rsid w:val="00F955FC"/>
    <w:rsid w:val="00F9656C"/>
    <w:rsid w:val="00FA0649"/>
    <w:rsid w:val="00FA0D7E"/>
    <w:rsid w:val="00FA0DED"/>
    <w:rsid w:val="00FA25EA"/>
    <w:rsid w:val="00FA4FF9"/>
    <w:rsid w:val="00FA6BDF"/>
    <w:rsid w:val="00FB0F3B"/>
    <w:rsid w:val="00FB53F8"/>
    <w:rsid w:val="00FB63B5"/>
    <w:rsid w:val="00FC043D"/>
    <w:rsid w:val="00FC31E5"/>
    <w:rsid w:val="00FC4C7F"/>
    <w:rsid w:val="00FC66A5"/>
    <w:rsid w:val="00FD1FDC"/>
    <w:rsid w:val="00FD4946"/>
    <w:rsid w:val="00FD6549"/>
    <w:rsid w:val="00FD6C1C"/>
    <w:rsid w:val="00FE70A9"/>
    <w:rsid w:val="00FF1633"/>
    <w:rsid w:val="00FF1F92"/>
    <w:rsid w:val="00FF2A9A"/>
    <w:rsid w:val="00FF3F3A"/>
    <w:rsid w:val="00FF5744"/>
    <w:rsid w:val="21369A08"/>
    <w:rsid w:val="25617187"/>
    <w:rsid w:val="59FE8150"/>
    <w:rsid w:val="5FFA4A20"/>
    <w:rsid w:val="78A9D32C"/>
    <w:rsid w:val="7B7DA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6AFB4C"/>
  <w15:docId w15:val="{851A2D6C-2717-4AC8-BF3A-6A4DE8BA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33"/>
    <w:rPr>
      <w:rFonts w:ascii="Times New Roman" w:hAnsi="Times New Roman" w:cs="Times New Roman"/>
      <w:snapToGrid w:val="0"/>
      <w:sz w:val="24"/>
      <w:szCs w:val="24"/>
      <w:lang w:val="en-GB" w:eastAsia="en-MY" w:bidi="ar-SA"/>
    </w:rPr>
  </w:style>
  <w:style w:type="paragraph" w:styleId="Heading4">
    <w:name w:val="heading 4"/>
    <w:basedOn w:val="Normal"/>
    <w:uiPriority w:val="9"/>
    <w:qFormat/>
    <w:rsid w:val="003D2E33"/>
    <w:pPr>
      <w:spacing w:before="100" w:beforeAutospacing="1" w:after="100" w:afterAutospacing="1"/>
      <w:outlineLvl w:val="3"/>
    </w:pPr>
    <w:rPr>
      <w:rFonts w:eastAsia="Times New Roman"/>
      <w:b/>
      <w:bCs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uiPriority w:val="9"/>
    <w:locked/>
    <w:rsid w:val="003D2E33"/>
    <w:rPr>
      <w:rFonts w:ascii="Times New Roman" w:hAnsi="Times New Roman"/>
      <w:b/>
      <w:sz w:val="24"/>
      <w:lang w:val="en-SG"/>
    </w:rPr>
  </w:style>
  <w:style w:type="paragraph" w:styleId="Header">
    <w:name w:val="header"/>
    <w:basedOn w:val="Normal"/>
    <w:link w:val="HeaderChar"/>
    <w:uiPriority w:val="99"/>
    <w:rsid w:val="003D2E33"/>
    <w:pPr>
      <w:tabs>
        <w:tab w:val="center" w:pos="4680"/>
        <w:tab w:val="right" w:pos="9360"/>
      </w:tabs>
    </w:pPr>
    <w:rPr>
      <w:rFonts w:ascii="Calibri" w:eastAsia="Times New Roman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D2E33"/>
  </w:style>
  <w:style w:type="paragraph" w:styleId="Footer">
    <w:name w:val="footer"/>
    <w:basedOn w:val="Normal"/>
    <w:uiPriority w:val="99"/>
    <w:rsid w:val="003D2E33"/>
    <w:pPr>
      <w:tabs>
        <w:tab w:val="center" w:pos="4680"/>
        <w:tab w:val="right" w:pos="9360"/>
      </w:tabs>
    </w:pPr>
    <w:rPr>
      <w:rFonts w:ascii="Calibri" w:eastAsia="Times New Roman" w:hAnsi="Calibri"/>
      <w:sz w:val="22"/>
      <w:szCs w:val="22"/>
    </w:rPr>
  </w:style>
  <w:style w:type="character" w:customStyle="1" w:styleId="FooterChar">
    <w:name w:val="Footer Char"/>
    <w:uiPriority w:val="99"/>
    <w:semiHidden/>
    <w:rsid w:val="003D2E33"/>
    <w:rPr>
      <w:rFonts w:ascii="Times New Roman" w:eastAsia="宋体" w:hAnsi="Times New Roman" w:cs="Times New Roman"/>
      <w:snapToGrid w:val="0"/>
      <w:sz w:val="24"/>
      <w:szCs w:val="24"/>
      <w:lang w:val="en-GB"/>
    </w:rPr>
  </w:style>
  <w:style w:type="character" w:customStyle="1" w:styleId="FooterChar2">
    <w:name w:val="Footer Char2"/>
    <w:uiPriority w:val="99"/>
    <w:semiHidden/>
    <w:locked/>
    <w:rsid w:val="003D2E33"/>
    <w:rPr>
      <w:rFonts w:ascii="Times New Roman" w:eastAsia="宋体" w:hAnsi="Times New Roman"/>
      <w:sz w:val="24"/>
      <w:lang w:val="en-GB"/>
    </w:rPr>
  </w:style>
  <w:style w:type="character" w:customStyle="1" w:styleId="FooterChar1">
    <w:name w:val="Footer Char1"/>
    <w:uiPriority w:val="99"/>
    <w:locked/>
    <w:rsid w:val="003D2E33"/>
  </w:style>
  <w:style w:type="paragraph" w:styleId="BalloonText">
    <w:name w:val="Balloon Text"/>
    <w:basedOn w:val="Normal"/>
    <w:link w:val="SubtleEmphasis"/>
    <w:uiPriority w:val="99"/>
    <w:semiHidden/>
    <w:rsid w:val="003D2E33"/>
    <w:rPr>
      <w:rFonts w:eastAsia="Times New Roman"/>
      <w:sz w:val="16"/>
      <w:szCs w:val="16"/>
    </w:rPr>
  </w:style>
  <w:style w:type="character" w:customStyle="1" w:styleId="BalloonTextChar">
    <w:name w:val="Balloon Text Char"/>
    <w:uiPriority w:val="99"/>
    <w:semiHidden/>
    <w:locked/>
    <w:rsid w:val="003D2E33"/>
    <w:rPr>
      <w:rFonts w:ascii="Times New Roman" w:hAnsi="Times New Roman"/>
      <w:sz w:val="16"/>
    </w:rPr>
  </w:style>
  <w:style w:type="character" w:styleId="Hyperlink">
    <w:name w:val="Hyperlink"/>
    <w:uiPriority w:val="99"/>
    <w:rsid w:val="003D2E33"/>
    <w:rPr>
      <w:color w:val="0000FF"/>
      <w:u w:val="single"/>
    </w:rPr>
  </w:style>
  <w:style w:type="paragraph" w:customStyle="1" w:styleId="Standard">
    <w:name w:val="Standard"/>
    <w:qFormat/>
    <w:rsid w:val="003D2E33"/>
    <w:pPr>
      <w:suppressAutoHyphens/>
    </w:pPr>
    <w:rPr>
      <w:rFonts w:ascii="Times New Roman" w:hAnsi="Times New Roman" w:cs="Times New Roman"/>
      <w:snapToGrid w:val="0"/>
      <w:sz w:val="24"/>
      <w:szCs w:val="24"/>
      <w:lang w:eastAsia="en-MY" w:bidi="ar-SA"/>
    </w:rPr>
  </w:style>
  <w:style w:type="paragraph" w:styleId="ListParagraph">
    <w:name w:val="List Paragraph"/>
    <w:basedOn w:val="Normal"/>
    <w:uiPriority w:val="34"/>
    <w:qFormat/>
    <w:rsid w:val="003D2E33"/>
    <w:pPr>
      <w:ind w:left="720"/>
      <w:contextualSpacing/>
    </w:pPr>
  </w:style>
  <w:style w:type="character" w:styleId="SubtleEmphasis">
    <w:name w:val="Subtle Emphasis"/>
    <w:aliases w:val="Balloon Text Char2"/>
    <w:link w:val="BalloonText"/>
    <w:uiPriority w:val="19"/>
    <w:qFormat/>
    <w:locked/>
    <w:rsid w:val="003D2E33"/>
    <w:rPr>
      <w:i/>
      <w:color w:val="808080"/>
    </w:rPr>
  </w:style>
  <w:style w:type="paragraph" w:customStyle="1" w:styleId="Default">
    <w:name w:val="Default"/>
    <w:rsid w:val="003D2E33"/>
    <w:pPr>
      <w:autoSpaceDE w:val="0"/>
      <w:autoSpaceDN w:val="0"/>
      <w:adjustRightInd w:val="0"/>
    </w:pPr>
    <w:rPr>
      <w:rFonts w:ascii="Century Gothic" w:hAnsi="Century Gothic" w:cs="Century Gothic"/>
      <w:snapToGrid w:val="0"/>
      <w:color w:val="000000"/>
      <w:sz w:val="24"/>
      <w:szCs w:val="24"/>
      <w:lang w:val="en-SG" w:eastAsia="en-MY" w:bidi="ar-SA"/>
    </w:rPr>
  </w:style>
  <w:style w:type="paragraph" w:styleId="NormalWeb">
    <w:name w:val="Normal (Web)"/>
    <w:basedOn w:val="Normal"/>
    <w:uiPriority w:val="99"/>
    <w:rsid w:val="003D2E33"/>
    <w:pPr>
      <w:spacing w:before="100" w:beforeAutospacing="1" w:after="100" w:afterAutospacing="1"/>
    </w:pPr>
    <w:rPr>
      <w:rFonts w:eastAsia="Times New Roman"/>
      <w:lang w:val="en-SG"/>
    </w:rPr>
  </w:style>
  <w:style w:type="character" w:customStyle="1" w:styleId="apple-tab-span">
    <w:name w:val="apple-tab-span"/>
    <w:rsid w:val="003D2E33"/>
  </w:style>
  <w:style w:type="character" w:styleId="Strong">
    <w:name w:val="Strong"/>
    <w:uiPriority w:val="22"/>
    <w:qFormat/>
    <w:rsid w:val="003D2E33"/>
    <w:rPr>
      <w:b/>
    </w:rPr>
  </w:style>
  <w:style w:type="character" w:styleId="Emphasis">
    <w:name w:val="Emphasis"/>
    <w:aliases w:val="Balloon Text Char1"/>
    <w:uiPriority w:val="20"/>
    <w:qFormat/>
    <w:locked/>
    <w:rsid w:val="003D2E33"/>
    <w:rPr>
      <w:i/>
    </w:rPr>
  </w:style>
  <w:style w:type="character" w:customStyle="1" w:styleId="UnresolvedMention1">
    <w:name w:val="Unresolved Mention1"/>
    <w:uiPriority w:val="99"/>
    <w:semiHidden/>
    <w:rsid w:val="003D2E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D2E33"/>
    <w:rPr>
      <w:rFonts w:cs="Times New Roman"/>
      <w:snapToGrid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w4winMark">
    <w:name w:val="tw4winMark"/>
    <w:uiPriority w:val="99"/>
    <w:rsid w:val="003D2E33"/>
    <w:rPr>
      <w:rFonts w:ascii="Courier New" w:hAnsi="Courier New"/>
      <w:vanish/>
      <w:color w:val="800080"/>
      <w:sz w:val="24"/>
      <w:vertAlign w:val="subscript"/>
    </w:rPr>
  </w:style>
  <w:style w:type="character" w:styleId="CommentReference">
    <w:name w:val="annotation reference"/>
    <w:uiPriority w:val="99"/>
    <w:semiHidden/>
    <w:rsid w:val="003D2E33"/>
    <w:rPr>
      <w:sz w:val="16"/>
    </w:rPr>
  </w:style>
  <w:style w:type="character" w:customStyle="1" w:styleId="tw4winError">
    <w:name w:val="tw4winError"/>
    <w:uiPriority w:val="99"/>
    <w:rsid w:val="003D2E33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3D2E33"/>
    <w:rPr>
      <w:color w:val="0000FF"/>
    </w:rPr>
  </w:style>
  <w:style w:type="character" w:customStyle="1" w:styleId="tw4winPopup">
    <w:name w:val="tw4winPopup"/>
    <w:uiPriority w:val="99"/>
    <w:rsid w:val="003D2E33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3D2E33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3D2E33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3D2E33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3D2E33"/>
    <w:rPr>
      <w:rFonts w:ascii="Courier New" w:hAnsi="Courier New"/>
      <w:noProof/>
      <w:color w:val="8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7B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867B0"/>
    <w:rPr>
      <w:rFonts w:ascii="Times New Roman" w:eastAsia="宋体" w:hAnsi="Times New Roman" w:cs="Times New Roman"/>
      <w:snapToGrid w:val="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7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867B0"/>
    <w:rPr>
      <w:rFonts w:ascii="Times New Roman" w:eastAsia="宋体" w:hAnsi="Times New Roman" w:cs="Times New Roman"/>
      <w:b/>
      <w:bCs/>
      <w:snapToGrid w:val="0"/>
      <w:lang w:val="en-GB"/>
    </w:rPr>
  </w:style>
  <w:style w:type="character" w:customStyle="1" w:styleId="1">
    <w:name w:val="未处理的提及1"/>
    <w:basedOn w:val="DefaultParagraphFont"/>
    <w:uiPriority w:val="99"/>
    <w:semiHidden/>
    <w:unhideWhenUsed/>
    <w:rsid w:val="00C67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36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7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8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stayprepared.sg/masks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\AppData\Roaming\Skype\My%20Skype%20Received%20Files\Blank%20Cop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asek Document" ma:contentTypeID="0x010100D7FD45540C57614FB4C5460DA2B775A900BBF99B3B56D5AC4A9553300F8D0780C5" ma:contentTypeVersion="22" ma:contentTypeDescription="Temasek Document" ma:contentTypeScope="" ma:versionID="37073afc977e0843dd99b2d6524a232b">
  <xsd:schema xmlns:xsd="http://www.w3.org/2001/XMLSchema" xmlns:xs="http://www.w3.org/2001/XMLSchema" xmlns:p="http://schemas.microsoft.com/office/2006/metadata/properties" xmlns:ns2="f7c76399-0cba-45fd-a132-bcc15bf93803" xmlns:ns3="06081404-7764-4c38-b501-cc5c3024ddfd" xmlns:ns4="1978a698-4279-4d19-80a5-95336888a08a" targetNamespace="http://schemas.microsoft.com/office/2006/metadata/properties" ma:root="true" ma:fieldsID="b0b48bc6b30929215b55268b3de5e331" ns2:_="" ns3:_="" ns4:_="">
    <xsd:import namespace="f7c76399-0cba-45fd-a132-bcc15bf93803"/>
    <xsd:import namespace="06081404-7764-4c38-b501-cc5c3024ddfd"/>
    <xsd:import namespace="1978a698-4279-4d19-80a5-95336888a08a"/>
    <xsd:element name="properties">
      <xsd:complexType>
        <xsd:sequence>
          <xsd:element name="documentManagement">
            <xsd:complexType>
              <xsd:all>
                <xsd:element ref="ns2:dcd51981c77c41c3ae8118117fe798c7" minOccurs="0"/>
                <xsd:element ref="ns2:la91542b42874899a59131c725e86f39" minOccurs="0"/>
                <xsd:element ref="ns2:pdc99a380ec047409b438cdcb1172325" minOccurs="0"/>
                <xsd:element ref="ns2:h520f7c990a245099b61747d857fa958" minOccurs="0"/>
                <xsd:element ref="ns3:TaxCatchAllLabel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76399-0cba-45fd-a132-bcc15bf93803" elementFormDefault="qualified">
    <xsd:import namespace="http://schemas.microsoft.com/office/2006/documentManagement/types"/>
    <xsd:import namespace="http://schemas.microsoft.com/office/infopath/2007/PartnerControls"/>
    <xsd:element name="dcd51981c77c41c3ae8118117fe798c7" ma:index="8" nillable="true" ma:taxonomy="true" ma:internalName="dcd51981c77c41c3ae8118117fe798c7" ma:taxonomyFieldName="Department1" ma:displayName="Department" ma:default="" ma:fieldId="{dcd51981-c77c-41c3-ae81-18117fe798c7}" ma:sspId="5b434bb2-3791-43b3-a7d7-03f887516b60" ma:termSetId="aaabe7d5-862a-4c39-9c8e-b19a032424f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91542b42874899a59131c725e86f39" ma:index="10" nillable="true" ma:taxonomy="true" ma:internalName="la91542b42874899a59131c725e86f39" ma:taxonomyFieldName="Document_x0020_Classification" ma:displayName="Document Classification" ma:default="" ma:fieldId="{5a91542b-4287-4899-a591-31c725e86f39}" ma:sspId="5b434bb2-3791-43b3-a7d7-03f887516b60" ma:termSetId="db4c7ba2-e080-4f42-aa68-8bc0bccccf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dc99a380ec047409b438cdcb1172325" ma:index="12" nillable="true" ma:taxonomy="true" ma:internalName="pdc99a380ec047409b438cdcb1172325" ma:taxonomyFieldName="Investment_x0020_Team" ma:displayName="Investment Team" ma:default="1;#Credit|c159510c-f668-4f7a-80c0-d4206c1fe7de" ma:fieldId="{9dc99a38-0ec0-4740-9b43-8cdcb1172325}" ma:sspId="5b434bb2-3791-43b3-a7d7-03f887516b60" ma:termSetId="9f1356ea-500b-459e-a1db-132697d7845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h520f7c990a245099b61747d857fa958" ma:index="14" nillable="true" ma:taxonomy="true" ma:internalName="h520f7c990a245099b61747d857fa958" ma:taxonomyFieldName="Sub_x0020_Team" ma:displayName="Sub Team" ma:default="" ma:fieldId="{1520f7c9-90a2-4509-9b61-747d857fa958}" ma:sspId="5b434bb2-3791-43b3-a7d7-03f887516b60" ma:termSetId="3f7d5cc6-b31f-4795-9038-a9926d9acde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81404-7764-4c38-b501-cc5c3024ddfd" elementFormDefault="qualified">
    <xsd:import namespace="http://schemas.microsoft.com/office/2006/documentManagement/types"/>
    <xsd:import namespace="http://schemas.microsoft.com/office/infopath/2007/PartnerControls"/>
    <xsd:element name="TaxCatchAllLabel" ma:index="16" nillable="true" ma:displayName="Taxonomy Catch All Column1" ma:hidden="true" ma:list="{5019f254-8309-4578-b606-fc251f47d462}" ma:internalName="TaxCatchAllLabel" ma:readOnly="true" ma:showField="CatchAllDataLabel" ma:web="06081404-7764-4c38-b501-cc5c3024dd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7" nillable="true" ma:displayName="Taxonomy Catch All Column" ma:hidden="true" ma:list="{5019f254-8309-4578-b606-fc251f47d462}" ma:internalName="TaxCatchAll" ma:showField="CatchAllData" ma:web="06081404-7764-4c38-b501-cc5c3024dd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8a698-4279-4d19-80a5-95336888a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dc99a380ec047409b438cdcb1172325 xmlns="f7c76399-0cba-45fd-a132-bcc15bf9380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Credit</TermName>
          <TermId xmlns="http://schemas.microsoft.com/office/infopath/2007/PartnerControls">c159510c-f668-4f7a-80c0-d4206c1fe7de</TermId>
        </TermInfo>
      </Terms>
    </pdc99a380ec047409b438cdcb1172325>
    <TaxCatchAll xmlns="06081404-7764-4c38-b501-cc5c3024ddfd">
      <Value>1</Value>
    </TaxCatchAll>
    <h520f7c990a245099b61747d857fa958 xmlns="f7c76399-0cba-45fd-a132-bcc15bf93803">
      <Terms xmlns="http://schemas.microsoft.com/office/infopath/2007/PartnerControls"/>
    </h520f7c990a245099b61747d857fa958>
    <dcd51981c77c41c3ae8118117fe798c7 xmlns="f7c76399-0cba-45fd-a132-bcc15bf93803">
      <Terms xmlns="http://schemas.microsoft.com/office/infopath/2007/PartnerControls"/>
    </dcd51981c77c41c3ae8118117fe798c7>
    <la91542b42874899a59131c725e86f39 xmlns="f7c76399-0cba-45fd-a132-bcc15bf93803">
      <Terms xmlns="http://schemas.microsoft.com/office/infopath/2007/PartnerControls"/>
    </la91542b42874899a59131c725e86f3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D8639-AC38-46BC-B636-2DBC3EF0297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BB36DAE-57F3-404F-A8B9-200C56F61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76399-0cba-45fd-a132-bcc15bf93803"/>
    <ds:schemaRef ds:uri="06081404-7764-4c38-b501-cc5c3024ddfd"/>
    <ds:schemaRef ds:uri="1978a698-4279-4d19-80a5-95336888a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556714-8B2F-440D-A663-54EC862C34A0}">
  <ds:schemaRefs>
    <ds:schemaRef ds:uri="http://schemas.microsoft.com/office/2006/metadata/properties"/>
    <ds:schemaRef ds:uri="http://schemas.microsoft.com/office/infopath/2007/PartnerControls"/>
    <ds:schemaRef ds:uri="f7c76399-0cba-45fd-a132-bcc15bf93803"/>
    <ds:schemaRef ds:uri="06081404-7764-4c38-b501-cc5c3024ddfd"/>
  </ds:schemaRefs>
</ds:datastoreItem>
</file>

<file path=customXml/itemProps4.xml><?xml version="1.0" encoding="utf-8"?>
<ds:datastoreItem xmlns:ds="http://schemas.openxmlformats.org/officeDocument/2006/customXml" ds:itemID="{568CCB6E-B7F2-428A-BFE8-0BE2FB3376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16AF400-DF64-4AA0-8613-C6D2E3E9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Copy Template</Template>
  <TotalTime>160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Teo</dc:creator>
  <cp:lastModifiedBy>Zou Xunlong</cp:lastModifiedBy>
  <cp:revision>13</cp:revision>
  <cp:lastPrinted>2020-09-08T05:13:00Z</cp:lastPrinted>
  <dcterms:created xsi:type="dcterms:W3CDTF">2020-11-12T04:05:00Z</dcterms:created>
  <dcterms:modified xsi:type="dcterms:W3CDTF">2022-04-23T15:51:00Z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dc99a380ec047409b438cdcb1172325">
    <vt:lpwstr>Credit|c159510c-f668-4f7a-80c0-d4206c1fe7de</vt:lpwstr>
  </property>
  <property fmtid="{D5CDD505-2E9C-101B-9397-08002B2CF9AE}" pid="3" name="TaxCatchAll">
    <vt:lpwstr>1;#Credit</vt:lpwstr>
  </property>
  <property fmtid="{D5CDD505-2E9C-101B-9397-08002B2CF9AE}" pid="4" name="Investment Team">
    <vt:lpwstr>1;#Credit|c159510c-f668-4f7a-80c0-d4206c1fe7de</vt:lpwstr>
  </property>
  <property fmtid="{D5CDD505-2E9C-101B-9397-08002B2CF9AE}" pid="5" name="ContentTypeId">
    <vt:lpwstr>0x010100D7FD45540C57614FB4C5460DA2B775A900BBF99B3B56D5AC4A9553300F8D0780C5</vt:lpwstr>
  </property>
  <property fmtid="{D5CDD505-2E9C-101B-9397-08002B2CF9AE}" pid="6" name="Document Classification">
    <vt:lpwstr/>
  </property>
  <property fmtid="{D5CDD505-2E9C-101B-9397-08002B2CF9AE}" pid="7" name="Department1">
    <vt:lpwstr/>
  </property>
  <property fmtid="{D5CDD505-2E9C-101B-9397-08002B2CF9AE}" pid="8" name="Sub Team">
    <vt:lpwstr/>
  </property>
</Properties>
</file>